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ED6" w14:textId="77777777" w:rsidR="001D46A9" w:rsidRDefault="001D46A9">
      <w:pPr>
        <w:rPr>
          <w:rFonts w:ascii="宋体" w:hAnsi="宋体"/>
        </w:rPr>
      </w:pPr>
    </w:p>
    <w:p w14:paraId="0184FCB8" w14:textId="77777777" w:rsidR="001D46A9" w:rsidRDefault="001D46A9">
      <w:pPr>
        <w:rPr>
          <w:rFonts w:ascii="宋体" w:hAnsi="宋体"/>
        </w:rPr>
      </w:pPr>
    </w:p>
    <w:p w14:paraId="65DFE26D" w14:textId="77777777" w:rsidR="001D46A9" w:rsidRDefault="001D46A9">
      <w:pPr>
        <w:rPr>
          <w:rFonts w:ascii="宋体" w:hAnsi="宋体"/>
        </w:rPr>
      </w:pPr>
    </w:p>
    <w:p w14:paraId="58FE69A8" w14:textId="77777777" w:rsidR="001D46A9" w:rsidRDefault="001D46A9">
      <w:pPr>
        <w:rPr>
          <w:rFonts w:ascii="宋体" w:hAnsi="宋体"/>
        </w:rPr>
      </w:pPr>
    </w:p>
    <w:p w14:paraId="33283337" w14:textId="77777777" w:rsidR="001D46A9" w:rsidRDefault="001D46A9">
      <w:pPr>
        <w:rPr>
          <w:rFonts w:ascii="宋体" w:hAnsi="宋体"/>
        </w:rPr>
      </w:pPr>
    </w:p>
    <w:p w14:paraId="28418F03" w14:textId="77777777" w:rsidR="001D46A9" w:rsidRDefault="001D46A9">
      <w:pPr>
        <w:rPr>
          <w:rFonts w:ascii="宋体" w:hAnsi="宋体"/>
        </w:rPr>
      </w:pPr>
    </w:p>
    <w:p w14:paraId="76182B3F" w14:textId="77777777" w:rsidR="001D46A9" w:rsidRDefault="001D46A9">
      <w:pPr>
        <w:rPr>
          <w:rFonts w:ascii="宋体" w:hAnsi="宋体"/>
        </w:rPr>
      </w:pPr>
    </w:p>
    <w:p w14:paraId="184002D4" w14:textId="77777777" w:rsidR="001D46A9" w:rsidRDefault="001D46A9">
      <w:pPr>
        <w:rPr>
          <w:rFonts w:ascii="宋体" w:hAnsi="宋体"/>
        </w:rPr>
      </w:pPr>
    </w:p>
    <w:p w14:paraId="6AB94B11" w14:textId="77777777" w:rsidR="001D46A9" w:rsidRDefault="001D46A9">
      <w:pPr>
        <w:rPr>
          <w:rFonts w:ascii="宋体" w:hAnsi="宋体"/>
        </w:rPr>
      </w:pPr>
    </w:p>
    <w:p w14:paraId="6181B306" w14:textId="77777777" w:rsidR="001D46A9" w:rsidRDefault="001D46A9">
      <w:pPr>
        <w:rPr>
          <w:rFonts w:ascii="宋体" w:hAnsi="宋体"/>
        </w:rPr>
      </w:pPr>
    </w:p>
    <w:p w14:paraId="47BDE3F1" w14:textId="77777777" w:rsidR="001D46A9" w:rsidRDefault="001D46A9">
      <w:pPr>
        <w:rPr>
          <w:rFonts w:ascii="宋体" w:hAnsi="宋体"/>
        </w:rPr>
      </w:pPr>
    </w:p>
    <w:p w14:paraId="5ADE6A91" w14:textId="77777777" w:rsidR="001D46A9" w:rsidRDefault="001D46A9">
      <w:pPr>
        <w:rPr>
          <w:rFonts w:ascii="宋体" w:hAnsi="宋体"/>
        </w:rPr>
      </w:pPr>
    </w:p>
    <w:p w14:paraId="21AB2A99" w14:textId="77777777" w:rsidR="001D46A9" w:rsidRDefault="001D46A9">
      <w:pPr>
        <w:rPr>
          <w:rFonts w:ascii="宋体" w:hAnsi="宋体"/>
        </w:rPr>
      </w:pPr>
    </w:p>
    <w:p w14:paraId="3E8DF4F7" w14:textId="77777777" w:rsidR="001D46A9" w:rsidRDefault="00AB3D23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fldChar w:fldCharType="begin"/>
      </w:r>
      <w:r>
        <w:rPr>
          <w:rFonts w:ascii="宋体" w:hAnsi="宋体"/>
          <w:sz w:val="52"/>
          <w:szCs w:val="52"/>
        </w:rPr>
        <w:instrText xml:space="preserve"> DOCPROPERTY  Subject  \* MERGEFORMAT </w:instrText>
      </w:r>
      <w:r>
        <w:rPr>
          <w:rFonts w:ascii="宋体" w:hAnsi="宋体"/>
          <w:sz w:val="52"/>
          <w:szCs w:val="52"/>
        </w:rPr>
        <w:fldChar w:fldCharType="separate"/>
      </w:r>
      <w:r>
        <w:rPr>
          <w:rFonts w:ascii="宋体" w:hAnsi="宋体"/>
          <w:sz w:val="52"/>
          <w:szCs w:val="52"/>
        </w:rPr>
        <w:t>项</w:t>
      </w:r>
      <w:r>
        <w:rPr>
          <w:rFonts w:ascii="宋体" w:hAnsi="宋体" w:hint="eastAsia"/>
          <w:sz w:val="52"/>
          <w:szCs w:val="52"/>
        </w:rPr>
        <w:t xml:space="preserve"> </w:t>
      </w:r>
      <w:r>
        <w:rPr>
          <w:rFonts w:ascii="宋体" w:hAnsi="宋体"/>
          <w:sz w:val="52"/>
          <w:szCs w:val="52"/>
        </w:rPr>
        <w:t>目</w:t>
      </w:r>
      <w:r>
        <w:rPr>
          <w:rFonts w:ascii="宋体" w:hAnsi="宋体" w:hint="eastAsia"/>
          <w:sz w:val="52"/>
          <w:szCs w:val="52"/>
        </w:rPr>
        <w:t xml:space="preserve"> 章 程</w:t>
      </w:r>
      <w:r>
        <w:rPr>
          <w:rFonts w:ascii="宋体" w:hAnsi="宋体"/>
          <w:sz w:val="52"/>
          <w:szCs w:val="52"/>
        </w:rPr>
        <w:fldChar w:fldCharType="end"/>
      </w:r>
    </w:p>
    <w:p w14:paraId="66FB8936" w14:textId="77777777" w:rsidR="001D46A9" w:rsidRDefault="001D46A9">
      <w:pPr>
        <w:rPr>
          <w:rFonts w:ascii="宋体" w:hAnsi="宋体"/>
        </w:rPr>
      </w:pPr>
    </w:p>
    <w:p w14:paraId="5ACBC285" w14:textId="77777777" w:rsidR="001D46A9" w:rsidRDefault="001D46A9">
      <w:pPr>
        <w:rPr>
          <w:rFonts w:ascii="宋体" w:hAnsi="宋体"/>
        </w:rPr>
      </w:pPr>
    </w:p>
    <w:p w14:paraId="55F2435A" w14:textId="77777777" w:rsidR="001D46A9" w:rsidRDefault="001D46A9">
      <w:pPr>
        <w:rPr>
          <w:rFonts w:ascii="宋体" w:hAnsi="宋体"/>
        </w:rPr>
      </w:pPr>
    </w:p>
    <w:p w14:paraId="4A0EC822" w14:textId="77777777" w:rsidR="001D46A9" w:rsidRDefault="001D46A9">
      <w:pPr>
        <w:rPr>
          <w:rFonts w:ascii="宋体" w:hAnsi="宋体"/>
        </w:rPr>
      </w:pPr>
    </w:p>
    <w:p w14:paraId="3420A488" w14:textId="77777777" w:rsidR="001D46A9" w:rsidRDefault="001D46A9">
      <w:pPr>
        <w:rPr>
          <w:rFonts w:ascii="宋体" w:hAnsi="宋体"/>
        </w:rPr>
      </w:pPr>
    </w:p>
    <w:p w14:paraId="6354C9A0" w14:textId="77777777" w:rsidR="001D46A9" w:rsidRDefault="001D46A9">
      <w:pPr>
        <w:rPr>
          <w:rFonts w:ascii="宋体" w:hAnsi="宋体"/>
        </w:rPr>
      </w:pPr>
    </w:p>
    <w:p w14:paraId="46C7DF42" w14:textId="77777777" w:rsidR="001D46A9" w:rsidRDefault="001D46A9">
      <w:pPr>
        <w:rPr>
          <w:rFonts w:ascii="宋体" w:hAnsi="宋体"/>
        </w:rPr>
      </w:pPr>
    </w:p>
    <w:p w14:paraId="7CCCC289" w14:textId="77777777" w:rsidR="001D46A9" w:rsidRDefault="001D46A9">
      <w:pPr>
        <w:rPr>
          <w:rFonts w:ascii="宋体" w:hAnsi="宋体"/>
        </w:rPr>
      </w:pPr>
    </w:p>
    <w:p w14:paraId="5650009F" w14:textId="77777777" w:rsidR="001D46A9" w:rsidRDefault="001D46A9">
      <w:pPr>
        <w:rPr>
          <w:rFonts w:ascii="宋体" w:hAnsi="宋体"/>
        </w:rPr>
      </w:pPr>
    </w:p>
    <w:p w14:paraId="5634C188" w14:textId="77777777" w:rsidR="001D46A9" w:rsidRDefault="001D46A9">
      <w:pPr>
        <w:rPr>
          <w:rFonts w:ascii="宋体" w:hAnsi="宋体"/>
        </w:rPr>
      </w:pPr>
    </w:p>
    <w:p w14:paraId="40F15C37" w14:textId="77777777" w:rsidR="001D46A9" w:rsidRDefault="001D46A9">
      <w:pPr>
        <w:rPr>
          <w:rFonts w:ascii="宋体" w:hAnsi="宋体"/>
        </w:rPr>
      </w:pPr>
    </w:p>
    <w:p w14:paraId="066B93B5" w14:textId="77777777" w:rsidR="001D46A9" w:rsidRDefault="001D46A9">
      <w:pPr>
        <w:rPr>
          <w:rFonts w:ascii="宋体" w:hAnsi="宋体"/>
        </w:rPr>
      </w:pPr>
    </w:p>
    <w:p w14:paraId="680E458B" w14:textId="77777777" w:rsidR="001D46A9" w:rsidRDefault="001D46A9">
      <w:pPr>
        <w:jc w:val="center"/>
        <w:rPr>
          <w:rFonts w:ascii="宋体" w:hAnsi="宋体"/>
          <w:b/>
          <w:sz w:val="28"/>
          <w:szCs w:val="28"/>
        </w:rPr>
      </w:pPr>
    </w:p>
    <w:p w14:paraId="068EC795" w14:textId="77777777" w:rsidR="001D46A9" w:rsidRDefault="001D46A9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770"/>
        <w:gridCol w:w="1423"/>
        <w:gridCol w:w="2692"/>
      </w:tblGrid>
      <w:tr w:rsidR="001D46A9" w14:paraId="426AFF55" w14:textId="77777777">
        <w:trPr>
          <w:jc w:val="center"/>
        </w:trPr>
        <w:tc>
          <w:tcPr>
            <w:tcW w:w="1368" w:type="dxa"/>
            <w:vAlign w:val="center"/>
          </w:tcPr>
          <w:p w14:paraId="2E8B49B1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 xml:space="preserve">MACROBUTTON </w:instrText>
            </w:r>
            <w:r>
              <w:rPr>
                <w:rFonts w:ascii="宋体" w:hAnsi="宋体"/>
              </w:rPr>
              <w:instrText>SetDocPropCustomerName</w:instrText>
            </w:r>
            <w:r>
              <w:rPr>
                <w:rFonts w:ascii="宋体" w:hAnsi="宋体" w:hint="eastAsia"/>
              </w:rPr>
              <w:instrText xml:space="preserve"> 客户名称：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96" w:type="dxa"/>
            <w:vAlign w:val="center"/>
          </w:tcPr>
          <w:p w14:paraId="3096C55F" w14:textId="56CFA866" w:rsidR="001D46A9" w:rsidRDefault="00AB3D2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阳卜凡</w:t>
            </w:r>
            <w:proofErr w:type="gramEnd"/>
            <w:r>
              <w:rPr>
                <w:rFonts w:ascii="宋体" w:hAnsi="宋体" w:hint="eastAsia"/>
              </w:rPr>
              <w:t>软件开发有限公司</w:t>
            </w:r>
          </w:p>
        </w:tc>
        <w:tc>
          <w:tcPr>
            <w:tcW w:w="1424" w:type="dxa"/>
            <w:vAlign w:val="center"/>
          </w:tcPr>
          <w:p w14:paraId="231E9E96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</w:instrText>
            </w:r>
            <w:r>
              <w:rPr>
                <w:rFonts w:ascii="宋体" w:hAnsi="宋体"/>
              </w:rPr>
              <w:instrText xml:space="preserve">  </w:instrText>
            </w:r>
            <w:r>
              <w:rPr>
                <w:rFonts w:ascii="宋体" w:hAnsi="宋体" w:hint="eastAsia"/>
              </w:rPr>
              <w:instrText>SetDocProp</w:instrText>
            </w:r>
            <w:r>
              <w:rPr>
                <w:rFonts w:ascii="宋体" w:hAnsi="宋体"/>
              </w:rPr>
              <w:instrText>ProjectName</w:instrText>
            </w:r>
            <w:r>
              <w:rPr>
                <w:rFonts w:ascii="宋体" w:hAnsi="宋体" w:hint="eastAsia"/>
              </w:rPr>
              <w:instrText xml:space="preserve"> 项目名称：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40" w:type="dxa"/>
            <w:vAlign w:val="center"/>
          </w:tcPr>
          <w:p w14:paraId="68B6A87F" w14:textId="0576DCBE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“拼嘻嘻”</w:t>
            </w:r>
            <w:proofErr w:type="gramStart"/>
            <w:r>
              <w:rPr>
                <w:rFonts w:ascii="宋体" w:hAnsi="宋体" w:hint="eastAsia"/>
              </w:rPr>
              <w:t>高校拼团系统</w:t>
            </w:r>
            <w:proofErr w:type="gramEnd"/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DOCPROPERTY  ProjectName  \* MERGEFORMAT </w:instrTex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1D46A9" w14:paraId="79EEA5C8" w14:textId="77777777">
        <w:trPr>
          <w:jc w:val="center"/>
        </w:trPr>
        <w:tc>
          <w:tcPr>
            <w:tcW w:w="1368" w:type="dxa"/>
            <w:vAlign w:val="center"/>
          </w:tcPr>
          <w:p w14:paraId="1DD228A3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    者：</w:t>
            </w:r>
          </w:p>
        </w:tc>
        <w:tc>
          <w:tcPr>
            <w:tcW w:w="2896" w:type="dxa"/>
            <w:vAlign w:val="center"/>
          </w:tcPr>
          <w:p w14:paraId="226DB701" w14:textId="0690D776" w:rsidR="001D46A9" w:rsidRDefault="00AB3D2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阳卜凡</w:t>
            </w:r>
            <w:proofErr w:type="gramEnd"/>
            <w:r>
              <w:rPr>
                <w:rFonts w:ascii="宋体" w:hAnsi="宋体" w:hint="eastAsia"/>
              </w:rPr>
              <w:t>软件开发有限公司</w:t>
            </w:r>
          </w:p>
        </w:tc>
        <w:tc>
          <w:tcPr>
            <w:tcW w:w="1424" w:type="dxa"/>
            <w:vAlign w:val="center"/>
          </w:tcPr>
          <w:p w14:paraId="66126745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</w:instrText>
            </w:r>
            <w:r>
              <w:rPr>
                <w:rFonts w:ascii="宋体" w:hAnsi="宋体"/>
              </w:rPr>
              <w:instrText xml:space="preserve">  </w:instrText>
            </w:r>
            <w:r>
              <w:rPr>
                <w:rFonts w:ascii="宋体" w:hAnsi="宋体" w:hint="eastAsia"/>
              </w:rPr>
              <w:instrText>SetDocPropApproveDat</w:instrText>
            </w:r>
            <w:r>
              <w:rPr>
                <w:rFonts w:ascii="宋体" w:hAnsi="宋体"/>
              </w:rPr>
              <w:instrText>e</w:instrText>
            </w:r>
            <w:r>
              <w:rPr>
                <w:rFonts w:ascii="宋体" w:hAnsi="宋体" w:hint="eastAsia"/>
              </w:rPr>
              <w:instrText xml:space="preserve"> 日    期：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40" w:type="dxa"/>
            <w:vAlign w:val="center"/>
          </w:tcPr>
          <w:p w14:paraId="6B10ADF6" w14:textId="6B048D71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DOCPROPERTY  </w:instrText>
            </w:r>
            <w:r>
              <w:rPr>
                <w:rFonts w:ascii="宋体" w:hAnsi="宋体" w:hint="eastAsia"/>
              </w:rPr>
              <w:instrText>ApproveDate \@"yyyy-MM-dd"</w:instrText>
            </w:r>
            <w:r>
              <w:rPr>
                <w:rFonts w:ascii="宋体" w:hAnsi="宋体"/>
              </w:rPr>
              <w:instrText xml:space="preserve">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21-4-11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1D46A9" w14:paraId="671CCEB2" w14:textId="77777777">
        <w:trPr>
          <w:jc w:val="center"/>
        </w:trPr>
        <w:tc>
          <w:tcPr>
            <w:tcW w:w="1368" w:type="dxa"/>
            <w:vAlign w:val="center"/>
          </w:tcPr>
          <w:p w14:paraId="535AEDC1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 xml:space="preserve">MACROBUTTON </w:instrText>
            </w:r>
            <w:r>
              <w:rPr>
                <w:rFonts w:ascii="宋体" w:hAnsi="宋体"/>
              </w:rPr>
              <w:instrText>SetDocProp</w:instrText>
            </w:r>
            <w:r>
              <w:rPr>
                <w:rFonts w:ascii="宋体" w:hAnsi="宋体" w:hint="eastAsia"/>
              </w:rPr>
              <w:instrText>Title 文档编号：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96" w:type="dxa"/>
            <w:vAlign w:val="center"/>
          </w:tcPr>
          <w:p w14:paraId="625FE7F1" w14:textId="3E279D6B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2021411</w:t>
            </w:r>
            <w:r>
              <w:rPr>
                <w:rFonts w:ascii="宋体" w:hAnsi="宋体"/>
              </w:rPr>
              <w:t>-PROJ-</w:t>
            </w:r>
            <w:r>
              <w:rPr>
                <w:rFonts w:ascii="宋体" w:hAnsi="宋体" w:hint="eastAsia"/>
              </w:rPr>
              <w:t>启动阶段-项目章程</w:t>
            </w:r>
          </w:p>
        </w:tc>
        <w:tc>
          <w:tcPr>
            <w:tcW w:w="1424" w:type="dxa"/>
            <w:vAlign w:val="center"/>
          </w:tcPr>
          <w:p w14:paraId="1451F8CC" w14:textId="77777777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版    本：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840" w:type="dxa"/>
            <w:vAlign w:val="center"/>
          </w:tcPr>
          <w:p w14:paraId="27C26155" w14:textId="6B53FC69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MACROBUTTON  SetDocPropVersion Ver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DOCPROPERTY  Version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/>
              </w:rPr>
              <w:fldChar w:fldCharType="end"/>
            </w:r>
          </w:p>
        </w:tc>
      </w:tr>
    </w:tbl>
    <w:p w14:paraId="5732742E" w14:textId="77777777" w:rsidR="001D46A9" w:rsidRDefault="001D46A9">
      <w:pPr>
        <w:rPr>
          <w:rFonts w:ascii="宋体" w:hAnsi="宋体"/>
        </w:rPr>
      </w:pPr>
    </w:p>
    <w:p w14:paraId="459FE9AB" w14:textId="77777777" w:rsidR="001D46A9" w:rsidRDefault="001D46A9">
      <w:pPr>
        <w:rPr>
          <w:rFonts w:ascii="宋体" w:hAnsi="宋体"/>
        </w:rPr>
      </w:pPr>
    </w:p>
    <w:p w14:paraId="726EAFE4" w14:textId="41C1EBC1" w:rsidR="001D46A9" w:rsidRDefault="00AB3D23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B5EABCA" w14:textId="77777777" w:rsidR="001D46A9" w:rsidRDefault="00AB3D23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变更记录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3060"/>
        <w:gridCol w:w="1080"/>
        <w:gridCol w:w="1040"/>
      </w:tblGrid>
      <w:tr w:rsidR="00AB3D23" w14:paraId="7E9872DE" w14:textId="77777777">
        <w:trPr>
          <w:trHeight w:val="457"/>
        </w:trPr>
        <w:tc>
          <w:tcPr>
            <w:tcW w:w="1008" w:type="dxa"/>
            <w:shd w:val="clear" w:color="auto" w:fill="000080"/>
            <w:vAlign w:val="center"/>
          </w:tcPr>
          <w:p w14:paraId="19F11A1C" w14:textId="77777777" w:rsidR="001D46A9" w:rsidRDefault="00AB3D23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版本号</w:t>
            </w:r>
          </w:p>
        </w:tc>
        <w:tc>
          <w:tcPr>
            <w:tcW w:w="1440" w:type="dxa"/>
            <w:shd w:val="clear" w:color="auto" w:fill="000080"/>
            <w:vAlign w:val="center"/>
          </w:tcPr>
          <w:p w14:paraId="518360B7" w14:textId="77777777" w:rsidR="001D46A9" w:rsidRDefault="00AB3D23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变更日期</w:t>
            </w:r>
          </w:p>
        </w:tc>
        <w:tc>
          <w:tcPr>
            <w:tcW w:w="3060" w:type="dxa"/>
            <w:shd w:val="clear" w:color="auto" w:fill="000080"/>
            <w:vAlign w:val="center"/>
          </w:tcPr>
          <w:p w14:paraId="38221D54" w14:textId="77777777" w:rsidR="001D46A9" w:rsidRDefault="00AB3D23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变更内容描述</w:t>
            </w:r>
          </w:p>
        </w:tc>
        <w:tc>
          <w:tcPr>
            <w:tcW w:w="1080" w:type="dxa"/>
            <w:shd w:val="clear" w:color="auto" w:fill="000080"/>
            <w:vAlign w:val="center"/>
          </w:tcPr>
          <w:p w14:paraId="0FCBF8FC" w14:textId="77777777" w:rsidR="001D46A9" w:rsidRDefault="00AB3D23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作者</w:t>
            </w:r>
          </w:p>
        </w:tc>
        <w:tc>
          <w:tcPr>
            <w:tcW w:w="1040" w:type="dxa"/>
            <w:shd w:val="clear" w:color="auto" w:fill="000080"/>
            <w:vAlign w:val="center"/>
          </w:tcPr>
          <w:p w14:paraId="1F1B8A61" w14:textId="77777777" w:rsidR="001D46A9" w:rsidRDefault="00AB3D23">
            <w:pPr>
              <w:jc w:val="center"/>
              <w:rPr>
                <w:rFonts w:ascii="宋体" w:hAnsi="宋体"/>
                <w:b/>
                <w:color w:val="FFFFFF"/>
              </w:rPr>
            </w:pPr>
            <w:r>
              <w:rPr>
                <w:rFonts w:ascii="宋体" w:hAnsi="宋体" w:hint="eastAsia"/>
                <w:b/>
                <w:color w:val="FFFFFF"/>
              </w:rPr>
              <w:t>批准人</w:t>
            </w:r>
          </w:p>
        </w:tc>
      </w:tr>
      <w:tr w:rsidR="00AB3D23" w14:paraId="3A2D98E8" w14:textId="77777777">
        <w:tc>
          <w:tcPr>
            <w:tcW w:w="1008" w:type="dxa"/>
            <w:vAlign w:val="center"/>
          </w:tcPr>
          <w:p w14:paraId="397BA15D" w14:textId="32E8C42C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er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440" w:type="dxa"/>
            <w:vAlign w:val="center"/>
          </w:tcPr>
          <w:p w14:paraId="56EA4A38" w14:textId="37D6A620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2021.4.11</w:t>
            </w:r>
          </w:p>
        </w:tc>
        <w:tc>
          <w:tcPr>
            <w:tcW w:w="3060" w:type="dxa"/>
            <w:vAlign w:val="center"/>
          </w:tcPr>
          <w:p w14:paraId="752E3396" w14:textId="49390AA3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080" w:type="dxa"/>
            <w:vAlign w:val="center"/>
          </w:tcPr>
          <w:p w14:paraId="087DFB41" w14:textId="085C2C76" w:rsidR="001D46A9" w:rsidRDefault="00AB3D2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阳卜凡</w:t>
            </w:r>
            <w:proofErr w:type="gramEnd"/>
            <w:r>
              <w:rPr>
                <w:rFonts w:ascii="宋体" w:hAnsi="宋体" w:hint="eastAsia"/>
              </w:rPr>
              <w:t>软件开发有限公司</w:t>
            </w:r>
          </w:p>
        </w:tc>
        <w:tc>
          <w:tcPr>
            <w:tcW w:w="1040" w:type="dxa"/>
            <w:vAlign w:val="center"/>
          </w:tcPr>
          <w:p w14:paraId="641CA688" w14:textId="78156F05" w:rsidR="001D46A9" w:rsidRDefault="00AB3D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卜茂峰</w:t>
            </w:r>
          </w:p>
        </w:tc>
      </w:tr>
      <w:tr w:rsidR="00AB3D23" w14:paraId="15E57C1E" w14:textId="77777777">
        <w:tc>
          <w:tcPr>
            <w:tcW w:w="1008" w:type="dxa"/>
            <w:vAlign w:val="center"/>
          </w:tcPr>
          <w:p w14:paraId="024FCC8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A66457D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50849C36" w14:textId="77777777" w:rsidR="001D46A9" w:rsidRDefault="001D46A9">
            <w:pPr>
              <w:pStyle w:val="Style24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0A699F4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110F6013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48B40E27" w14:textId="77777777">
        <w:tc>
          <w:tcPr>
            <w:tcW w:w="1008" w:type="dxa"/>
          </w:tcPr>
          <w:p w14:paraId="1FD73BC1" w14:textId="77777777" w:rsidR="001D46A9" w:rsidRDefault="001D46A9"/>
        </w:tc>
        <w:tc>
          <w:tcPr>
            <w:tcW w:w="1440" w:type="dxa"/>
            <w:vAlign w:val="center"/>
          </w:tcPr>
          <w:p w14:paraId="1F1C1F13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14E0EC14" w14:textId="77777777" w:rsidR="001D46A9" w:rsidRDefault="001D46A9">
            <w:pPr>
              <w:pStyle w:val="Style24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13CD7C6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4D296928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0BC71946" w14:textId="77777777">
        <w:tc>
          <w:tcPr>
            <w:tcW w:w="1008" w:type="dxa"/>
          </w:tcPr>
          <w:p w14:paraId="3E8FDA37" w14:textId="77777777" w:rsidR="001D46A9" w:rsidRDefault="001D46A9"/>
        </w:tc>
        <w:tc>
          <w:tcPr>
            <w:tcW w:w="1440" w:type="dxa"/>
            <w:vAlign w:val="center"/>
          </w:tcPr>
          <w:p w14:paraId="2FB346F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0BB693E1" w14:textId="77777777" w:rsidR="001D46A9" w:rsidRDefault="001D46A9">
            <w:pPr>
              <w:pStyle w:val="Style24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7653D4E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091BD500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36C58240" w14:textId="77777777">
        <w:tc>
          <w:tcPr>
            <w:tcW w:w="1008" w:type="dxa"/>
            <w:vAlign w:val="center"/>
          </w:tcPr>
          <w:p w14:paraId="702155B6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9E22BA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04B1FF0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3B91D3C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6476A5D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51EBF80B" w14:textId="77777777">
        <w:tc>
          <w:tcPr>
            <w:tcW w:w="1008" w:type="dxa"/>
            <w:vAlign w:val="center"/>
          </w:tcPr>
          <w:p w14:paraId="522293DC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38F4B1F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7B41A2D3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20106C3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3113713D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084E342C" w14:textId="77777777">
        <w:tc>
          <w:tcPr>
            <w:tcW w:w="1008" w:type="dxa"/>
            <w:vAlign w:val="center"/>
          </w:tcPr>
          <w:p w14:paraId="64979164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5B1898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26F62F4D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4D817157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79E604AC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748875FE" w14:textId="77777777">
        <w:tc>
          <w:tcPr>
            <w:tcW w:w="1008" w:type="dxa"/>
            <w:vAlign w:val="center"/>
          </w:tcPr>
          <w:p w14:paraId="3B342EDC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BF6949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1DAE9F66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4F25D748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79C0CD14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5F20E40C" w14:textId="77777777">
        <w:tc>
          <w:tcPr>
            <w:tcW w:w="1008" w:type="dxa"/>
            <w:vAlign w:val="center"/>
          </w:tcPr>
          <w:p w14:paraId="322389AF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865D485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1596B2E8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515A37C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0D1AFB21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595797FE" w14:textId="77777777">
        <w:tc>
          <w:tcPr>
            <w:tcW w:w="1008" w:type="dxa"/>
            <w:vAlign w:val="center"/>
          </w:tcPr>
          <w:p w14:paraId="0BD9900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4764291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37E4841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54ACA19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7DC067B5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641087F4" w14:textId="77777777">
        <w:tc>
          <w:tcPr>
            <w:tcW w:w="1008" w:type="dxa"/>
            <w:vAlign w:val="center"/>
          </w:tcPr>
          <w:p w14:paraId="106ED440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6D16116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2986478F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1F740621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411BD6E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0ECB51A2" w14:textId="77777777">
        <w:tc>
          <w:tcPr>
            <w:tcW w:w="1008" w:type="dxa"/>
            <w:vAlign w:val="center"/>
          </w:tcPr>
          <w:p w14:paraId="693C7747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FB8BE40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7D6786D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07AC23DF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71E8E5F8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61B07B8E" w14:textId="77777777">
        <w:tc>
          <w:tcPr>
            <w:tcW w:w="1008" w:type="dxa"/>
            <w:vAlign w:val="center"/>
          </w:tcPr>
          <w:p w14:paraId="2907751E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E24BB65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0235CDB7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6521858C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520D422C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2D4DA04A" w14:textId="77777777">
        <w:tc>
          <w:tcPr>
            <w:tcW w:w="1008" w:type="dxa"/>
            <w:vAlign w:val="center"/>
          </w:tcPr>
          <w:p w14:paraId="4A80F42A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023D995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0A5EF94E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788EE67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1D2B9DB3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292BFE71" w14:textId="77777777">
        <w:tc>
          <w:tcPr>
            <w:tcW w:w="1008" w:type="dxa"/>
            <w:vAlign w:val="center"/>
          </w:tcPr>
          <w:p w14:paraId="160AFC92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881DAB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06E6FE8B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66BFD0AB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67B51679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  <w:tr w:rsidR="00AB3D23" w14:paraId="1216B6BF" w14:textId="77777777">
        <w:tc>
          <w:tcPr>
            <w:tcW w:w="1008" w:type="dxa"/>
            <w:vAlign w:val="center"/>
          </w:tcPr>
          <w:p w14:paraId="17CD10C4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08EF45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60" w:type="dxa"/>
            <w:vAlign w:val="center"/>
          </w:tcPr>
          <w:p w14:paraId="3ECFE928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vAlign w:val="center"/>
          </w:tcPr>
          <w:p w14:paraId="49307B1F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0" w:type="dxa"/>
            <w:vAlign w:val="center"/>
          </w:tcPr>
          <w:p w14:paraId="63F03B10" w14:textId="77777777" w:rsidR="001D46A9" w:rsidRDefault="001D46A9">
            <w:pPr>
              <w:jc w:val="center"/>
              <w:rPr>
                <w:rFonts w:ascii="宋体" w:hAnsi="宋体"/>
              </w:rPr>
            </w:pPr>
          </w:p>
        </w:tc>
      </w:tr>
    </w:tbl>
    <w:p w14:paraId="0C6D8060" w14:textId="77777777" w:rsidR="001D46A9" w:rsidRDefault="001D46A9">
      <w:pPr>
        <w:jc w:val="center"/>
        <w:rPr>
          <w:rFonts w:ascii="宋体" w:hAnsi="宋体"/>
          <w:b/>
        </w:rPr>
      </w:pPr>
    </w:p>
    <w:p w14:paraId="5FE2A52F" w14:textId="77777777" w:rsidR="001D46A9" w:rsidRDefault="001D46A9">
      <w:pPr>
        <w:jc w:val="center"/>
        <w:rPr>
          <w:rFonts w:ascii="宋体" w:hAnsi="宋体"/>
          <w:b/>
        </w:rPr>
      </w:pPr>
    </w:p>
    <w:p w14:paraId="14E7F2C3" w14:textId="77777777" w:rsidR="001D46A9" w:rsidRDefault="001D46A9">
      <w:pPr>
        <w:rPr>
          <w:rFonts w:ascii="宋体" w:hAnsi="宋体"/>
        </w:rPr>
      </w:pPr>
    </w:p>
    <w:p w14:paraId="2158F1E4" w14:textId="77777777" w:rsidR="001D46A9" w:rsidRDefault="00AB3D2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目  录</w:t>
      </w:r>
    </w:p>
    <w:p w14:paraId="6C448381" w14:textId="77777777" w:rsidR="001D46A9" w:rsidRDefault="00AB3D23">
      <w:pPr>
        <w:pStyle w:val="TOC1"/>
        <w:tabs>
          <w:tab w:val="right" w:leader="dot" w:pos="8312"/>
        </w:tabs>
      </w:pPr>
      <w:r>
        <w:rPr>
          <w:rFonts w:ascii="宋体" w:hAnsi="宋体"/>
          <w:b w:val="0"/>
        </w:rPr>
        <w:fldChar w:fldCharType="begin"/>
      </w:r>
      <w:r>
        <w:rPr>
          <w:rFonts w:ascii="宋体" w:hAnsi="宋体"/>
          <w:b w:val="0"/>
        </w:rPr>
        <w:instrText xml:space="preserve"> TOC \o "1-3" \h \z \u </w:instrText>
      </w:r>
      <w:r>
        <w:rPr>
          <w:rFonts w:ascii="宋体" w:hAnsi="宋体"/>
          <w:b w:val="0"/>
        </w:rPr>
        <w:fldChar w:fldCharType="separate"/>
      </w:r>
      <w:hyperlink w:anchor="_Toc23917" w:history="1">
        <w:r>
          <w:rPr>
            <w:bCs w:val="0"/>
            <w:caps w:val="0"/>
            <w:szCs w:val="28"/>
          </w:rPr>
          <w:t xml:space="preserve">1. </w:t>
        </w:r>
        <w:r>
          <w:rPr>
            <w:rFonts w:hint="eastAsia"/>
          </w:rPr>
          <w:t>前言</w:t>
        </w:r>
        <w:r>
          <w:tab/>
        </w:r>
        <w:r w:rsidR="006329D9">
          <w:fldChar w:fldCharType="begin"/>
        </w:r>
        <w:r w:rsidR="006329D9">
          <w:instrText xml:space="preserve"> PAGEREF _Toc23917 </w:instrText>
        </w:r>
        <w:r w:rsidR="006329D9">
          <w:fldChar w:fldCharType="separate"/>
        </w:r>
        <w:r>
          <w:t>5</w:t>
        </w:r>
        <w:r w:rsidR="006329D9">
          <w:fldChar w:fldCharType="end"/>
        </w:r>
      </w:hyperlink>
    </w:p>
    <w:p w14:paraId="1B75D73D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4049" w:history="1">
        <w:r w:rsidR="00AB3D23">
          <w:rPr>
            <w:rFonts w:ascii="Arial" w:hAnsi="Arial"/>
            <w:szCs w:val="24"/>
          </w:rPr>
          <w:t xml:space="preserve">1.1 </w:t>
        </w:r>
        <w:r w:rsidR="00AB3D23">
          <w:rPr>
            <w:rFonts w:hint="eastAsia"/>
          </w:rPr>
          <w:t>目的</w:t>
        </w:r>
        <w:r w:rsidR="00AB3D23">
          <w:tab/>
        </w:r>
        <w:r>
          <w:fldChar w:fldCharType="begin"/>
        </w:r>
        <w:r>
          <w:instrText xml:space="preserve"> PAGEREF _Toc4049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12CEFDE1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32283" w:history="1">
        <w:r w:rsidR="00AB3D23">
          <w:rPr>
            <w:rFonts w:ascii="Arial" w:hAnsi="Arial"/>
            <w:szCs w:val="24"/>
          </w:rPr>
          <w:t xml:space="preserve">1.2 </w:t>
        </w:r>
        <w:r w:rsidR="00AB3D23">
          <w:rPr>
            <w:rFonts w:hint="eastAsia"/>
          </w:rPr>
          <w:t>术语</w:t>
        </w:r>
        <w:r w:rsidR="00AB3D23">
          <w:tab/>
        </w:r>
        <w:r>
          <w:fldChar w:fldCharType="begin"/>
        </w:r>
        <w:r>
          <w:instrText xml:space="preserve"> PAGEREF _Toc32283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29EE557D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2746" w:history="1">
        <w:r w:rsidR="00AB3D23">
          <w:rPr>
            <w:rFonts w:ascii="Arial" w:hAnsi="Arial"/>
            <w:szCs w:val="24"/>
          </w:rPr>
          <w:t xml:space="preserve">1.3 </w:t>
        </w:r>
        <w:r w:rsidR="00AB3D23">
          <w:rPr>
            <w:rFonts w:hint="eastAsia"/>
          </w:rPr>
          <w:t>相关文档</w:t>
        </w:r>
        <w:r w:rsidR="00AB3D23">
          <w:tab/>
        </w:r>
        <w:r>
          <w:fldChar w:fldCharType="begin"/>
        </w:r>
        <w:r>
          <w:instrText xml:space="preserve"> PAGEREF _Toc12746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37527174" w14:textId="77777777" w:rsidR="001D46A9" w:rsidRDefault="006329D9">
      <w:pPr>
        <w:pStyle w:val="TOC1"/>
        <w:tabs>
          <w:tab w:val="right" w:leader="dot" w:pos="8312"/>
        </w:tabs>
      </w:pPr>
      <w:hyperlink w:anchor="_Toc11851" w:history="1">
        <w:r w:rsidR="00AB3D23">
          <w:rPr>
            <w:bCs w:val="0"/>
            <w:caps w:val="0"/>
            <w:szCs w:val="28"/>
          </w:rPr>
          <w:t xml:space="preserve">2. </w:t>
        </w:r>
        <w:r w:rsidR="00AB3D23">
          <w:rPr>
            <w:rFonts w:hint="eastAsia"/>
          </w:rPr>
          <w:t>项目概述及目标</w:t>
        </w:r>
        <w:r w:rsidR="00AB3D23">
          <w:tab/>
        </w:r>
        <w:r>
          <w:fldChar w:fldCharType="begin"/>
        </w:r>
        <w:r>
          <w:instrText xml:space="preserve"> PAGEREF _Toc11851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70D74F32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30861" w:history="1">
        <w:r w:rsidR="00AB3D23">
          <w:rPr>
            <w:rFonts w:ascii="Arial" w:hAnsi="Arial"/>
            <w:szCs w:val="24"/>
          </w:rPr>
          <w:t xml:space="preserve">2.1 </w:t>
        </w:r>
        <w:r w:rsidR="00AB3D23">
          <w:rPr>
            <w:rFonts w:hint="eastAsia"/>
          </w:rPr>
          <w:t>项目性质和客户简介</w:t>
        </w:r>
        <w:r w:rsidR="00AB3D23">
          <w:tab/>
        </w:r>
        <w:r>
          <w:fldChar w:fldCharType="begin"/>
        </w:r>
        <w:r>
          <w:instrText xml:space="preserve"> PAGEREF _Toc30861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0F062C20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836" w:history="1">
        <w:r w:rsidR="00AB3D23">
          <w:rPr>
            <w:rFonts w:ascii="Arial" w:hAnsi="Arial"/>
            <w:szCs w:val="24"/>
          </w:rPr>
          <w:t xml:space="preserve">2.2 </w:t>
        </w:r>
        <w:r w:rsidR="00AB3D23">
          <w:rPr>
            <w:rFonts w:hint="eastAsia"/>
          </w:rPr>
          <w:t>项目范围</w:t>
        </w:r>
        <w:r w:rsidR="00AB3D23">
          <w:tab/>
        </w:r>
        <w:r>
          <w:fldChar w:fldCharType="begin"/>
        </w:r>
        <w:r>
          <w:instrText xml:space="preserve"> PAGEREF _Toc1836 </w:instrText>
        </w:r>
        <w:r>
          <w:fldChar w:fldCharType="separate"/>
        </w:r>
        <w:r w:rsidR="00AB3D23">
          <w:t>5</w:t>
        </w:r>
        <w:r>
          <w:fldChar w:fldCharType="end"/>
        </w:r>
      </w:hyperlink>
    </w:p>
    <w:p w14:paraId="7AD77DF2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9726" w:history="1">
        <w:r w:rsidR="00AB3D23">
          <w:rPr>
            <w:rFonts w:ascii="Arial" w:hAnsi="Arial"/>
            <w:szCs w:val="24"/>
          </w:rPr>
          <w:t xml:space="preserve">2.3 </w:t>
        </w:r>
        <w:r w:rsidR="00AB3D23">
          <w:rPr>
            <w:rFonts w:hint="eastAsia"/>
          </w:rPr>
          <w:t>项目目标</w:t>
        </w:r>
        <w:r w:rsidR="00AB3D23">
          <w:tab/>
        </w:r>
        <w:r>
          <w:fldChar w:fldCharType="begin"/>
        </w:r>
        <w:r>
          <w:instrText xml:space="preserve"> PAGEREF _Toc19726 </w:instrText>
        </w:r>
        <w:r>
          <w:fldChar w:fldCharType="separate"/>
        </w:r>
        <w:r w:rsidR="00AB3D23">
          <w:t>6</w:t>
        </w:r>
        <w:r>
          <w:fldChar w:fldCharType="end"/>
        </w:r>
      </w:hyperlink>
    </w:p>
    <w:p w14:paraId="3807A134" w14:textId="77777777" w:rsidR="001D46A9" w:rsidRDefault="006329D9">
      <w:pPr>
        <w:pStyle w:val="TOC1"/>
        <w:tabs>
          <w:tab w:val="right" w:leader="dot" w:pos="8312"/>
        </w:tabs>
      </w:pPr>
      <w:hyperlink w:anchor="_Toc14427" w:history="1">
        <w:r w:rsidR="00AB3D23">
          <w:rPr>
            <w:bCs w:val="0"/>
            <w:caps w:val="0"/>
            <w:szCs w:val="28"/>
          </w:rPr>
          <w:t xml:space="preserve">3. </w:t>
        </w:r>
        <w:r w:rsidR="00AB3D23">
          <w:rPr>
            <w:rFonts w:hint="eastAsia"/>
          </w:rPr>
          <w:t>约束事项</w:t>
        </w:r>
        <w:r w:rsidR="00AB3D23">
          <w:tab/>
        </w:r>
        <w:r>
          <w:fldChar w:fldCharType="begin"/>
        </w:r>
        <w:r>
          <w:instrText xml:space="preserve"> PAGEREF _Toc14427 </w:instrText>
        </w:r>
        <w:r>
          <w:fldChar w:fldCharType="separate"/>
        </w:r>
        <w:r w:rsidR="00AB3D23">
          <w:t>6</w:t>
        </w:r>
        <w:r>
          <w:fldChar w:fldCharType="end"/>
        </w:r>
      </w:hyperlink>
    </w:p>
    <w:p w14:paraId="17C01E23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8696" w:history="1">
        <w:r w:rsidR="00AB3D23">
          <w:rPr>
            <w:rFonts w:ascii="Arial" w:hAnsi="Arial"/>
            <w:szCs w:val="24"/>
          </w:rPr>
          <w:t xml:space="preserve">3.1 </w:t>
        </w:r>
        <w:r w:rsidR="00AB3D23">
          <w:rPr>
            <w:rFonts w:hint="eastAsia"/>
          </w:rPr>
          <w:t>向客户做出的承诺</w:t>
        </w:r>
        <w:r w:rsidR="00AB3D23">
          <w:tab/>
        </w:r>
        <w:r>
          <w:fldChar w:fldCharType="begin"/>
        </w:r>
        <w:r>
          <w:instrText xml:space="preserve"> PAGEREF _Toc18696 </w:instrText>
        </w:r>
        <w:r>
          <w:fldChar w:fldCharType="separate"/>
        </w:r>
        <w:r w:rsidR="00AB3D23">
          <w:t>6</w:t>
        </w:r>
        <w:r>
          <w:fldChar w:fldCharType="end"/>
        </w:r>
      </w:hyperlink>
    </w:p>
    <w:p w14:paraId="4050DAD0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7138" w:history="1">
        <w:r w:rsidR="00AB3D23">
          <w:rPr>
            <w:rFonts w:ascii="Arial" w:hAnsi="Arial"/>
            <w:szCs w:val="24"/>
          </w:rPr>
          <w:t xml:space="preserve">3.2 </w:t>
        </w:r>
        <w:r w:rsidR="00AB3D23">
          <w:rPr>
            <w:rFonts w:hint="eastAsia"/>
          </w:rPr>
          <w:t>客户方的承诺</w:t>
        </w:r>
        <w:r w:rsidR="00AB3D23">
          <w:tab/>
        </w:r>
        <w:r>
          <w:fldChar w:fldCharType="begin"/>
        </w:r>
        <w:r>
          <w:instrText xml:space="preserve"> PAGEREF _Toc17138 </w:instrText>
        </w:r>
        <w:r>
          <w:fldChar w:fldCharType="separate"/>
        </w:r>
        <w:r w:rsidR="00AB3D23">
          <w:t>6</w:t>
        </w:r>
        <w:r>
          <w:fldChar w:fldCharType="end"/>
        </w:r>
      </w:hyperlink>
    </w:p>
    <w:p w14:paraId="78E73CF1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9811" w:history="1">
        <w:r w:rsidR="00AB3D23">
          <w:rPr>
            <w:rFonts w:ascii="Arial" w:hAnsi="Arial"/>
            <w:szCs w:val="24"/>
          </w:rPr>
          <w:t xml:space="preserve">3.3 </w:t>
        </w:r>
        <w:r w:rsidR="00AB3D23">
          <w:rPr>
            <w:rFonts w:hint="eastAsia"/>
          </w:rPr>
          <w:t>其它要求</w:t>
        </w:r>
        <w:r w:rsidR="00AB3D23">
          <w:tab/>
        </w:r>
        <w:r>
          <w:fldChar w:fldCharType="begin"/>
        </w:r>
        <w:r>
          <w:instrText xml:space="preserve"> PAGEREF _Toc9811 </w:instrText>
        </w:r>
        <w:r>
          <w:fldChar w:fldCharType="separate"/>
        </w:r>
        <w:r w:rsidR="00AB3D23">
          <w:t>6</w:t>
        </w:r>
        <w:r>
          <w:fldChar w:fldCharType="end"/>
        </w:r>
      </w:hyperlink>
    </w:p>
    <w:p w14:paraId="5A19F285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8948" w:history="1">
        <w:r w:rsidR="00AB3D23">
          <w:rPr>
            <w:rFonts w:ascii="Arial" w:hAnsi="Arial"/>
            <w:szCs w:val="24"/>
          </w:rPr>
          <w:t xml:space="preserve">3.4 </w:t>
        </w:r>
        <w:r w:rsidR="00AB3D23">
          <w:rPr>
            <w:rFonts w:hint="eastAsia"/>
          </w:rPr>
          <w:t>客户验收标准及确认方式</w:t>
        </w:r>
        <w:r w:rsidR="00AB3D23">
          <w:tab/>
        </w:r>
        <w:r>
          <w:fldChar w:fldCharType="begin"/>
        </w:r>
        <w:r>
          <w:instrText xml:space="preserve"> PAGEREF _Toc18948 </w:instrText>
        </w:r>
        <w:r>
          <w:fldChar w:fldCharType="separate"/>
        </w:r>
        <w:r w:rsidR="00AB3D23">
          <w:t>7</w:t>
        </w:r>
        <w:r>
          <w:fldChar w:fldCharType="end"/>
        </w:r>
      </w:hyperlink>
    </w:p>
    <w:p w14:paraId="3079B3A8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29157" w:history="1">
        <w:r w:rsidR="00AB3D23">
          <w:rPr>
            <w:rFonts w:ascii="Arial" w:hAnsi="Arial"/>
            <w:szCs w:val="24"/>
          </w:rPr>
          <w:t xml:space="preserve">3.5 </w:t>
        </w:r>
        <w:r w:rsidR="00AB3D23">
          <w:rPr>
            <w:rFonts w:hint="eastAsia"/>
          </w:rPr>
          <w:t>假设和依赖性</w:t>
        </w:r>
        <w:r w:rsidR="00AB3D23">
          <w:tab/>
        </w:r>
        <w:r>
          <w:fldChar w:fldCharType="begin"/>
        </w:r>
        <w:r>
          <w:instrText xml:space="preserve"> PAGEREF _Toc29157 </w:instrText>
        </w:r>
        <w:r>
          <w:fldChar w:fldCharType="separate"/>
        </w:r>
        <w:r w:rsidR="00AB3D23">
          <w:t>7</w:t>
        </w:r>
        <w:r>
          <w:fldChar w:fldCharType="end"/>
        </w:r>
      </w:hyperlink>
    </w:p>
    <w:p w14:paraId="47EDF79E" w14:textId="77777777" w:rsidR="001D46A9" w:rsidRDefault="006329D9">
      <w:pPr>
        <w:pStyle w:val="TOC1"/>
        <w:tabs>
          <w:tab w:val="right" w:leader="dot" w:pos="8312"/>
        </w:tabs>
      </w:pPr>
      <w:hyperlink w:anchor="_Toc3095" w:history="1">
        <w:r w:rsidR="00AB3D23">
          <w:rPr>
            <w:bCs w:val="0"/>
            <w:caps w:val="0"/>
            <w:szCs w:val="28"/>
          </w:rPr>
          <w:t xml:space="preserve">4. </w:t>
        </w:r>
        <w:r w:rsidR="00AB3D23">
          <w:rPr>
            <w:rFonts w:hint="eastAsia"/>
          </w:rPr>
          <w:t>组织结构图</w:t>
        </w:r>
        <w:r w:rsidR="00AB3D23">
          <w:tab/>
        </w:r>
        <w:r>
          <w:fldChar w:fldCharType="begin"/>
        </w:r>
        <w:r>
          <w:instrText xml:space="preserve"> PAGEREF _Toc3095 </w:instrText>
        </w:r>
        <w:r>
          <w:fldChar w:fldCharType="separate"/>
        </w:r>
        <w:r w:rsidR="00AB3D23">
          <w:t>8</w:t>
        </w:r>
        <w:r>
          <w:fldChar w:fldCharType="end"/>
        </w:r>
      </w:hyperlink>
    </w:p>
    <w:p w14:paraId="0F413C19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26603" w:history="1">
        <w:r w:rsidR="00AB3D23">
          <w:rPr>
            <w:rFonts w:ascii="Arial" w:hAnsi="Arial"/>
            <w:szCs w:val="24"/>
          </w:rPr>
          <w:t xml:space="preserve">4.1 </w:t>
        </w:r>
        <w:r w:rsidR="00AB3D23">
          <w:rPr>
            <w:rFonts w:hint="eastAsia"/>
          </w:rPr>
          <w:t>项目组织机构</w:t>
        </w:r>
        <w:r w:rsidR="00AB3D23">
          <w:tab/>
        </w:r>
        <w:r>
          <w:fldChar w:fldCharType="begin"/>
        </w:r>
        <w:r>
          <w:instrText xml:space="preserve"> PAGEREF _Toc26603 </w:instrText>
        </w:r>
        <w:r>
          <w:fldChar w:fldCharType="separate"/>
        </w:r>
        <w:r w:rsidR="00AB3D23">
          <w:t>8</w:t>
        </w:r>
        <w:r>
          <w:fldChar w:fldCharType="end"/>
        </w:r>
      </w:hyperlink>
    </w:p>
    <w:p w14:paraId="54AB3A70" w14:textId="77777777" w:rsidR="001D46A9" w:rsidRDefault="006329D9">
      <w:pPr>
        <w:pStyle w:val="TOC3"/>
        <w:tabs>
          <w:tab w:val="right" w:leader="dot" w:pos="8312"/>
        </w:tabs>
      </w:pPr>
      <w:hyperlink w:anchor="_Toc30049" w:history="1">
        <w:r w:rsidR="00AB3D23">
          <w:rPr>
            <w:rFonts w:ascii="Arial" w:hAnsi="Arial"/>
            <w:bCs/>
            <w:i w:val="0"/>
            <w:szCs w:val="24"/>
          </w:rPr>
          <w:t xml:space="preserve">4.1.1 </w:t>
        </w:r>
        <w:r w:rsidR="00AB3D23">
          <w:rPr>
            <w:rFonts w:hint="eastAsia"/>
            <w:bCs/>
          </w:rPr>
          <w:t>项目经理职责</w:t>
        </w:r>
        <w:r w:rsidR="00AB3D23">
          <w:tab/>
        </w:r>
        <w:r>
          <w:fldChar w:fldCharType="begin"/>
        </w:r>
        <w:r>
          <w:instrText xml:space="preserve"> PAGEREF _Toc30049 </w:instrText>
        </w:r>
        <w:r>
          <w:fldChar w:fldCharType="separate"/>
        </w:r>
        <w:r w:rsidR="00AB3D23">
          <w:t>10</w:t>
        </w:r>
        <w:r>
          <w:fldChar w:fldCharType="end"/>
        </w:r>
      </w:hyperlink>
    </w:p>
    <w:p w14:paraId="47EDACBC" w14:textId="77777777" w:rsidR="001D46A9" w:rsidRDefault="006329D9">
      <w:pPr>
        <w:pStyle w:val="TOC3"/>
        <w:tabs>
          <w:tab w:val="right" w:leader="dot" w:pos="8312"/>
        </w:tabs>
      </w:pPr>
      <w:hyperlink w:anchor="_Toc18845" w:history="1">
        <w:r w:rsidR="00AB3D23">
          <w:rPr>
            <w:rFonts w:ascii="Arial" w:hAnsi="Arial"/>
            <w:bCs/>
            <w:i w:val="0"/>
            <w:szCs w:val="24"/>
          </w:rPr>
          <w:t xml:space="preserve">4.1.2 </w:t>
        </w:r>
        <w:r w:rsidR="00AB3D23">
          <w:rPr>
            <w:rFonts w:hint="eastAsia"/>
            <w:bCs/>
          </w:rPr>
          <w:t>项目分工</w:t>
        </w:r>
        <w:r w:rsidR="00AB3D23">
          <w:tab/>
        </w:r>
        <w:r>
          <w:fldChar w:fldCharType="begin"/>
        </w:r>
        <w:r>
          <w:instrText xml:space="preserve"> PAGEREF _Toc18845 </w:instrText>
        </w:r>
        <w:r>
          <w:fldChar w:fldCharType="separate"/>
        </w:r>
        <w:r w:rsidR="00AB3D23">
          <w:t>10</w:t>
        </w:r>
        <w:r>
          <w:fldChar w:fldCharType="end"/>
        </w:r>
      </w:hyperlink>
    </w:p>
    <w:p w14:paraId="04087E2B" w14:textId="77777777" w:rsidR="001D46A9" w:rsidRDefault="006329D9">
      <w:pPr>
        <w:pStyle w:val="TOC3"/>
        <w:tabs>
          <w:tab w:val="right" w:leader="dot" w:pos="8312"/>
        </w:tabs>
      </w:pPr>
      <w:hyperlink w:anchor="_Toc30913" w:history="1">
        <w:r w:rsidR="00AB3D23">
          <w:rPr>
            <w:rFonts w:ascii="Arial" w:hAnsi="Arial"/>
            <w:bCs/>
            <w:i w:val="0"/>
            <w:szCs w:val="24"/>
          </w:rPr>
          <w:t xml:space="preserve">4.1.3 </w:t>
        </w:r>
        <w:r w:rsidR="00AB3D23">
          <w:rPr>
            <w:rFonts w:hint="eastAsia"/>
            <w:bCs/>
          </w:rPr>
          <w:t>项目奖惩</w:t>
        </w:r>
        <w:r w:rsidR="00AB3D23">
          <w:tab/>
        </w:r>
        <w:r>
          <w:fldChar w:fldCharType="begin"/>
        </w:r>
        <w:r>
          <w:instrText xml:space="preserve"> PAGEREF _Toc30913 </w:instrText>
        </w:r>
        <w:r>
          <w:fldChar w:fldCharType="separate"/>
        </w:r>
        <w:r w:rsidR="00AB3D23">
          <w:t>10</w:t>
        </w:r>
        <w:r>
          <w:fldChar w:fldCharType="end"/>
        </w:r>
      </w:hyperlink>
    </w:p>
    <w:p w14:paraId="54DCF13D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17081" w:history="1">
        <w:r w:rsidR="00AB3D23">
          <w:rPr>
            <w:rFonts w:ascii="Arial" w:hAnsi="Arial"/>
            <w:szCs w:val="24"/>
          </w:rPr>
          <w:t xml:space="preserve">4.2 </w:t>
        </w:r>
        <w:r w:rsidR="00AB3D23">
          <w:rPr>
            <w:rFonts w:hint="eastAsia"/>
          </w:rPr>
          <w:t>配置控制委员会组织机构图</w:t>
        </w:r>
        <w:r w:rsidR="00AB3D23">
          <w:tab/>
        </w:r>
        <w:r>
          <w:fldChar w:fldCharType="begin"/>
        </w:r>
        <w:r>
          <w:instrText xml:space="preserve"> PAGEREF _Toc17081 </w:instrText>
        </w:r>
        <w:r>
          <w:fldChar w:fldCharType="separate"/>
        </w:r>
        <w:r w:rsidR="00AB3D23">
          <w:t>11</w:t>
        </w:r>
        <w:r>
          <w:fldChar w:fldCharType="end"/>
        </w:r>
      </w:hyperlink>
    </w:p>
    <w:p w14:paraId="3B1FA526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3548" w:history="1">
        <w:r w:rsidR="00AB3D23">
          <w:rPr>
            <w:rFonts w:ascii="Arial" w:hAnsi="Arial"/>
            <w:szCs w:val="24"/>
          </w:rPr>
          <w:t xml:space="preserve">4.3 </w:t>
        </w:r>
        <w:r w:rsidR="00AB3D23">
          <w:rPr>
            <w:rFonts w:hint="eastAsia"/>
          </w:rPr>
          <w:t>客户组织机构图</w:t>
        </w:r>
        <w:r w:rsidR="00AB3D23">
          <w:tab/>
        </w:r>
        <w:r>
          <w:fldChar w:fldCharType="begin"/>
        </w:r>
        <w:r>
          <w:instrText xml:space="preserve"> PAGEREF _Toc3548 </w:instrText>
        </w:r>
        <w:r>
          <w:fldChar w:fldCharType="separate"/>
        </w:r>
        <w:r w:rsidR="00AB3D23">
          <w:t>11</w:t>
        </w:r>
        <w:r>
          <w:fldChar w:fldCharType="end"/>
        </w:r>
      </w:hyperlink>
    </w:p>
    <w:p w14:paraId="480F8389" w14:textId="77777777" w:rsidR="001D46A9" w:rsidRDefault="006329D9">
      <w:pPr>
        <w:pStyle w:val="TOC1"/>
        <w:tabs>
          <w:tab w:val="right" w:leader="dot" w:pos="8312"/>
        </w:tabs>
      </w:pPr>
      <w:hyperlink w:anchor="_Toc25541" w:history="1">
        <w:r w:rsidR="00AB3D23">
          <w:rPr>
            <w:bCs w:val="0"/>
            <w:caps w:val="0"/>
            <w:szCs w:val="28"/>
          </w:rPr>
          <w:t xml:space="preserve">5. </w:t>
        </w:r>
        <w:r w:rsidR="00AB3D23">
          <w:rPr>
            <w:rFonts w:hint="eastAsia"/>
          </w:rPr>
          <w:t>项目总体计划</w:t>
        </w:r>
        <w:r w:rsidR="00AB3D23">
          <w:tab/>
        </w:r>
        <w:r>
          <w:fldChar w:fldCharType="begin"/>
        </w:r>
        <w:r>
          <w:instrText xml:space="preserve"> PAGEREF _Toc25541 </w:instrText>
        </w:r>
        <w:r>
          <w:fldChar w:fldCharType="separate"/>
        </w:r>
        <w:r w:rsidR="00AB3D23">
          <w:t>12</w:t>
        </w:r>
        <w:r>
          <w:fldChar w:fldCharType="end"/>
        </w:r>
      </w:hyperlink>
    </w:p>
    <w:p w14:paraId="16360BB8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25793" w:history="1">
        <w:r w:rsidR="00AB3D23">
          <w:rPr>
            <w:rFonts w:ascii="Arial" w:hAnsi="Arial"/>
            <w:bCs/>
            <w:szCs w:val="24"/>
          </w:rPr>
          <w:t xml:space="preserve">5.1 </w:t>
        </w:r>
        <w:r w:rsidR="00AB3D23">
          <w:rPr>
            <w:rFonts w:ascii="Arial" w:hAnsi="Arial" w:hint="eastAsia"/>
            <w:bCs/>
          </w:rPr>
          <w:t>项目预计开始时间</w:t>
        </w:r>
        <w:r w:rsidR="00AB3D23">
          <w:tab/>
        </w:r>
        <w:r>
          <w:fldChar w:fldCharType="begin"/>
        </w:r>
        <w:r>
          <w:instrText xml:space="preserve"> PAGEREF _Toc25793 </w:instrText>
        </w:r>
        <w:r>
          <w:fldChar w:fldCharType="separate"/>
        </w:r>
        <w:r w:rsidR="00AB3D23">
          <w:t>12</w:t>
        </w:r>
        <w:r>
          <w:fldChar w:fldCharType="end"/>
        </w:r>
      </w:hyperlink>
    </w:p>
    <w:p w14:paraId="326C495E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8082" w:history="1">
        <w:r w:rsidR="00AB3D23">
          <w:rPr>
            <w:rFonts w:ascii="Arial" w:hAnsi="Arial"/>
            <w:bCs/>
            <w:szCs w:val="24"/>
          </w:rPr>
          <w:t xml:space="preserve">5.2 </w:t>
        </w:r>
        <w:r w:rsidR="00AB3D23">
          <w:rPr>
            <w:rFonts w:ascii="Arial" w:hAnsi="Arial" w:hint="eastAsia"/>
            <w:bCs/>
          </w:rPr>
          <w:t>项目预计结束时间</w:t>
        </w:r>
        <w:r w:rsidR="00AB3D23">
          <w:tab/>
        </w:r>
        <w:r>
          <w:fldChar w:fldCharType="begin"/>
        </w:r>
        <w:r>
          <w:instrText xml:space="preserve"> PAGEREF _Toc8082 </w:instrText>
        </w:r>
        <w:r>
          <w:fldChar w:fldCharType="separate"/>
        </w:r>
        <w:r w:rsidR="00AB3D23">
          <w:t>12</w:t>
        </w:r>
        <w:r>
          <w:fldChar w:fldCharType="end"/>
        </w:r>
      </w:hyperlink>
    </w:p>
    <w:p w14:paraId="7F476579" w14:textId="77777777" w:rsidR="001D46A9" w:rsidRDefault="006329D9">
      <w:pPr>
        <w:pStyle w:val="TOC2"/>
        <w:tabs>
          <w:tab w:val="clear" w:pos="920"/>
          <w:tab w:val="clear" w:pos="8302"/>
          <w:tab w:val="right" w:leader="dot" w:pos="8312"/>
        </w:tabs>
      </w:pPr>
      <w:hyperlink w:anchor="_Toc9214" w:history="1">
        <w:r w:rsidR="00AB3D23">
          <w:rPr>
            <w:rFonts w:ascii="Arial" w:hAnsi="Arial"/>
            <w:bCs/>
            <w:szCs w:val="24"/>
          </w:rPr>
          <w:t xml:space="preserve">5.3 </w:t>
        </w:r>
        <w:r w:rsidR="00AB3D23">
          <w:rPr>
            <w:rFonts w:ascii="Arial" w:hAnsi="Arial" w:hint="eastAsia"/>
            <w:bCs/>
          </w:rPr>
          <w:t>项目阶段交付成果</w:t>
        </w:r>
        <w:r w:rsidR="00AB3D23">
          <w:tab/>
        </w:r>
        <w:r>
          <w:fldChar w:fldCharType="begin"/>
        </w:r>
        <w:r>
          <w:instrText xml:space="preserve"> PAGEREF _Toc9214 </w:instrText>
        </w:r>
        <w:r>
          <w:fldChar w:fldCharType="separate"/>
        </w:r>
        <w:r w:rsidR="00AB3D23">
          <w:t>12</w:t>
        </w:r>
        <w:r>
          <w:fldChar w:fldCharType="end"/>
        </w:r>
      </w:hyperlink>
    </w:p>
    <w:p w14:paraId="710CDA5A" w14:textId="77777777" w:rsidR="001D46A9" w:rsidRDefault="00AB3D23">
      <w:pPr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14:paraId="1521913B" w14:textId="77777777" w:rsidR="001D46A9" w:rsidRDefault="001D46A9">
      <w:pPr>
        <w:rPr>
          <w:rFonts w:ascii="宋体" w:hAnsi="宋体"/>
          <w:b/>
        </w:rPr>
      </w:pPr>
    </w:p>
    <w:p w14:paraId="43CD3284" w14:textId="77777777" w:rsidR="001D46A9" w:rsidRDefault="00AB3D23">
      <w:pPr>
        <w:rPr>
          <w:b/>
        </w:rPr>
      </w:pPr>
      <w:r>
        <w:rPr>
          <w:rFonts w:ascii="宋体" w:hAnsi="宋体"/>
          <w:b/>
        </w:rPr>
        <w:br w:type="page"/>
      </w:r>
    </w:p>
    <w:p w14:paraId="3217C0A1" w14:textId="77777777" w:rsidR="001D46A9" w:rsidRDefault="00AB3D23">
      <w:pPr>
        <w:pStyle w:val="1"/>
      </w:pPr>
      <w:bookmarkStart w:id="0" w:name="_Toc23917"/>
      <w:r>
        <w:rPr>
          <w:rFonts w:hint="eastAsia"/>
        </w:rPr>
        <w:lastRenderedPageBreak/>
        <w:t>前言</w:t>
      </w:r>
      <w:bookmarkEnd w:id="0"/>
    </w:p>
    <w:p w14:paraId="5445AFB0" w14:textId="77777777" w:rsidR="001D46A9" w:rsidRDefault="00AB3D23">
      <w:pPr>
        <w:pStyle w:val="2"/>
      </w:pPr>
      <w:bookmarkStart w:id="1" w:name="_Toc4049"/>
      <w:r>
        <w:rPr>
          <w:rFonts w:hint="eastAsia"/>
        </w:rPr>
        <w:t>目的</w:t>
      </w:r>
      <w:bookmarkEnd w:id="1"/>
    </w:p>
    <w:p w14:paraId="78C1205A" w14:textId="04C45586" w:rsidR="001D46A9" w:rsidRPr="00AB3D23" w:rsidRDefault="00AB3D23">
      <w:pPr>
        <w:pStyle w:val="25"/>
        <w:ind w:left="12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明确项目范围，为项目后阶段计划做基础。</w:t>
      </w:r>
    </w:p>
    <w:p w14:paraId="24030273" w14:textId="77777777" w:rsidR="001D46A9" w:rsidRDefault="00AB3D23">
      <w:pPr>
        <w:pStyle w:val="2"/>
      </w:pPr>
      <w:bookmarkStart w:id="2" w:name="_Toc32283"/>
      <w:r>
        <w:rPr>
          <w:rFonts w:hint="eastAsia"/>
        </w:rPr>
        <w:t>术语</w:t>
      </w:r>
      <w:bookmarkEnd w:id="2"/>
    </w:p>
    <w:p w14:paraId="2281C308" w14:textId="77777777" w:rsidR="001D46A9" w:rsidRDefault="00AB3D23">
      <w:pPr>
        <w:pStyle w:val="25"/>
        <w:ind w:leftChars="0" w:left="600" w:firstLineChars="0" w:firstLine="0"/>
        <w:rPr>
          <w:rFonts w:ascii="宋体" w:hAnsi="宋体"/>
        </w:rPr>
      </w:pPr>
      <w:r>
        <w:rPr>
          <w:rFonts w:ascii="宋体" w:hAnsi="宋体" w:hint="eastAsia"/>
        </w:rPr>
        <w:t>SOW：Specification Of Work 项目工作陈述</w:t>
      </w:r>
    </w:p>
    <w:p w14:paraId="6723C7CC" w14:textId="77777777" w:rsidR="001D46A9" w:rsidRDefault="00AB3D23">
      <w:pPr>
        <w:pStyle w:val="25"/>
        <w:ind w:left="120" w:firstLine="480"/>
        <w:rPr>
          <w:rFonts w:ascii="宋体" w:hAnsi="宋体"/>
        </w:rPr>
      </w:pPr>
      <w:r>
        <w:rPr>
          <w:rFonts w:ascii="宋体" w:hAnsi="宋体" w:hint="eastAsia"/>
        </w:rPr>
        <w:t>SDP：Software Development Plan 软件开发计划</w:t>
      </w:r>
    </w:p>
    <w:p w14:paraId="62B4B84C" w14:textId="7B119EBD" w:rsidR="001D46A9" w:rsidRDefault="00AB3D23">
      <w:pPr>
        <w:pStyle w:val="2"/>
      </w:pPr>
      <w:bookmarkStart w:id="3" w:name="_Toc12746"/>
      <w:r>
        <w:rPr>
          <w:rFonts w:hint="eastAsia"/>
        </w:rPr>
        <w:t>相关文档</w:t>
      </w:r>
      <w:bookmarkEnd w:id="3"/>
    </w:p>
    <w:p w14:paraId="6E03A72D" w14:textId="62938F7A" w:rsidR="00AB3D23" w:rsidRPr="00AB3D23" w:rsidRDefault="00AB3D23" w:rsidP="00AB3D23">
      <w:pPr>
        <w:pStyle w:val="25"/>
        <w:ind w:left="120" w:firstLine="480"/>
      </w:pPr>
      <w:r>
        <w:rPr>
          <w:rFonts w:hint="eastAsia"/>
        </w:rPr>
        <w:t>无</w:t>
      </w:r>
    </w:p>
    <w:p w14:paraId="400A0AB3" w14:textId="77777777" w:rsidR="001D46A9" w:rsidRDefault="00AB3D23">
      <w:pPr>
        <w:pStyle w:val="1"/>
      </w:pPr>
      <w:bookmarkStart w:id="4" w:name="_Toc11851"/>
      <w:r>
        <w:rPr>
          <w:rFonts w:hint="eastAsia"/>
        </w:rPr>
        <w:t>项目概述及目标</w:t>
      </w:r>
      <w:bookmarkEnd w:id="4"/>
    </w:p>
    <w:p w14:paraId="5C4949FF" w14:textId="77777777" w:rsidR="001D46A9" w:rsidRDefault="00AB3D23">
      <w:pPr>
        <w:pStyle w:val="2"/>
      </w:pPr>
      <w:bookmarkStart w:id="5" w:name="_Toc30861"/>
      <w:r>
        <w:rPr>
          <w:rFonts w:hint="eastAsia"/>
        </w:rPr>
        <w:t>项目性质和客户简介</w:t>
      </w:r>
      <w:bookmarkEnd w:id="5"/>
    </w:p>
    <w:p w14:paraId="02A894BB" w14:textId="77777777" w:rsidR="001D46A9" w:rsidRPr="00AB3D23" w:rsidRDefault="00AB3D23">
      <w:pPr>
        <w:pStyle w:val="25"/>
        <w:ind w:left="120" w:firstLine="480"/>
        <w:rPr>
          <w:color w:val="000000" w:themeColor="text1"/>
          <w:szCs w:val="21"/>
        </w:rPr>
      </w:pPr>
      <w:r w:rsidRPr="00AB3D23">
        <w:rPr>
          <w:rFonts w:hint="eastAsia"/>
          <w:color w:val="000000" w:themeColor="text1"/>
          <w:szCs w:val="21"/>
        </w:rPr>
        <w:t>[</w:t>
      </w:r>
      <w:r w:rsidRPr="00AB3D23">
        <w:rPr>
          <w:rFonts w:hint="eastAsia"/>
          <w:color w:val="000000" w:themeColor="text1"/>
          <w:szCs w:val="21"/>
        </w:rPr>
        <w:t>客户的简要情况</w:t>
      </w:r>
      <w:r w:rsidRPr="00AB3D23">
        <w:rPr>
          <w:rFonts w:hint="eastAsia"/>
          <w:color w:val="000000" w:themeColor="text1"/>
          <w:szCs w:val="21"/>
        </w:rPr>
        <w:t>]</w:t>
      </w:r>
    </w:p>
    <w:p w14:paraId="185E7C4A" w14:textId="57AE9A8C" w:rsidR="001D46A9" w:rsidRPr="00AB3D23" w:rsidRDefault="00AB3D23">
      <w:pPr>
        <w:pStyle w:val="25"/>
        <w:ind w:left="120" w:firstLine="480"/>
        <w:rPr>
          <w:color w:val="000000" w:themeColor="text1"/>
          <w:szCs w:val="21"/>
        </w:rPr>
      </w:pPr>
      <w:r w:rsidRPr="00AB3D23">
        <w:rPr>
          <w:rFonts w:hint="eastAsia"/>
          <w:color w:val="000000" w:themeColor="text1"/>
          <w:szCs w:val="21"/>
        </w:rPr>
        <w:t>项目的类型</w:t>
      </w:r>
      <w:r>
        <w:rPr>
          <w:rFonts w:hint="eastAsia"/>
          <w:color w:val="000000" w:themeColor="text1"/>
          <w:szCs w:val="21"/>
        </w:rPr>
        <w:t>为</w:t>
      </w:r>
      <w:r w:rsidRPr="00AB3D23">
        <w:rPr>
          <w:rFonts w:hint="eastAsia"/>
          <w:color w:val="000000" w:themeColor="text1"/>
          <w:szCs w:val="21"/>
        </w:rPr>
        <w:t>内部项目，开发类型</w:t>
      </w:r>
      <w:r>
        <w:rPr>
          <w:rFonts w:hint="eastAsia"/>
          <w:color w:val="000000" w:themeColor="text1"/>
          <w:szCs w:val="21"/>
        </w:rPr>
        <w:t>为</w:t>
      </w:r>
      <w:r w:rsidRPr="00AB3D23">
        <w:rPr>
          <w:rFonts w:hint="eastAsia"/>
          <w:color w:val="000000" w:themeColor="text1"/>
          <w:szCs w:val="21"/>
        </w:rPr>
        <w:t>新开发，生命周期阶段类型只</w:t>
      </w:r>
      <w:proofErr w:type="gramStart"/>
      <w:r w:rsidRPr="00AB3D23">
        <w:rPr>
          <w:rFonts w:hint="eastAsia"/>
          <w:color w:val="000000" w:themeColor="text1"/>
          <w:szCs w:val="21"/>
        </w:rPr>
        <w:t>包括详设编码</w:t>
      </w:r>
      <w:proofErr w:type="gramEnd"/>
      <w:r>
        <w:rPr>
          <w:rFonts w:hint="eastAsia"/>
          <w:color w:val="000000" w:themeColor="text1"/>
          <w:szCs w:val="21"/>
        </w:rPr>
        <w:t>测试。</w:t>
      </w:r>
    </w:p>
    <w:p w14:paraId="7BD2D8C1" w14:textId="77777777" w:rsidR="001D46A9" w:rsidRDefault="00AB3D23">
      <w:pPr>
        <w:pStyle w:val="2"/>
      </w:pPr>
      <w:bookmarkStart w:id="6" w:name="_Toc1836"/>
      <w:r>
        <w:rPr>
          <w:rFonts w:hint="eastAsia"/>
        </w:rPr>
        <w:lastRenderedPageBreak/>
        <w:t>项目范围</w:t>
      </w:r>
      <w:bookmarkEnd w:id="6"/>
    </w:p>
    <w:p w14:paraId="40A076D1" w14:textId="3A96CC18" w:rsidR="001D46A9" w:rsidRDefault="00F24814" w:rsidP="00F24814">
      <w:pPr>
        <w:pStyle w:val="25"/>
        <w:ind w:leftChars="295" w:left="708" w:firstLineChars="0" w:firstLine="0"/>
      </w:pPr>
      <w:r>
        <w:rPr>
          <w:noProof/>
        </w:rPr>
        <w:drawing>
          <wp:inline distT="0" distB="0" distL="0" distR="0" wp14:anchorId="46208F9B" wp14:editId="3842A660">
            <wp:extent cx="5278120" cy="2893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0D5C" w14:textId="77777777" w:rsidR="001D46A9" w:rsidRDefault="001D46A9">
      <w:pPr>
        <w:pStyle w:val="25"/>
        <w:ind w:leftChars="295" w:left="708" w:firstLineChars="0" w:firstLine="0"/>
      </w:pPr>
    </w:p>
    <w:p w14:paraId="483C6FAB" w14:textId="0841009C" w:rsidR="001D46A9" w:rsidRDefault="00AB3D23">
      <w:pPr>
        <w:pStyle w:val="2"/>
      </w:pPr>
      <w:bookmarkStart w:id="7" w:name="_Toc19726"/>
      <w:r>
        <w:rPr>
          <w:rFonts w:hint="eastAsia"/>
        </w:rPr>
        <w:t>项目目标</w:t>
      </w:r>
      <w:bookmarkEnd w:id="7"/>
      <w:r>
        <w:rPr>
          <w:rFonts w:hint="eastAsia"/>
        </w:rPr>
        <w:t>、</w:t>
      </w:r>
    </w:p>
    <w:p w14:paraId="40C10CE1" w14:textId="4917F405" w:rsidR="00AB3D23" w:rsidRPr="00AB3D23" w:rsidRDefault="00AB3D23" w:rsidP="00AB3D23">
      <w:pPr>
        <w:pStyle w:val="25"/>
        <w:ind w:left="120" w:firstLine="480"/>
      </w:pPr>
      <w:r w:rsidRPr="002E5421">
        <w:rPr>
          <w:rFonts w:asciiTheme="minorEastAsia" w:hAnsiTheme="minorEastAsia"/>
          <w:szCs w:val="28"/>
        </w:rPr>
        <w:t>拼嘻嘻</w:t>
      </w:r>
      <w:proofErr w:type="gramStart"/>
      <w:r w:rsidRPr="002E5421">
        <w:rPr>
          <w:rFonts w:asciiTheme="minorEastAsia" w:hAnsiTheme="minorEastAsia"/>
          <w:szCs w:val="28"/>
        </w:rPr>
        <w:t>高校拼团系统</w:t>
      </w:r>
      <w:proofErr w:type="gramEnd"/>
      <w:r w:rsidRPr="002E5421">
        <w:rPr>
          <w:rFonts w:asciiTheme="minorEastAsia" w:hAnsiTheme="minorEastAsia"/>
          <w:szCs w:val="28"/>
        </w:rPr>
        <w:t>可以让大学生有更好的选择，和竞争产品相比，拼嘻嘻拥有更多的优势，目标准确：为客户创造更多的便利，尽最大努力去满足不同客户的需求，提高客户对公司的满意度，从而增加公司收益。</w:t>
      </w:r>
    </w:p>
    <w:p w14:paraId="53909629" w14:textId="77777777" w:rsidR="001D46A9" w:rsidRDefault="00AB3D23">
      <w:pPr>
        <w:pStyle w:val="1"/>
      </w:pPr>
      <w:bookmarkStart w:id="8" w:name="_Toc14427"/>
      <w:r>
        <w:rPr>
          <w:rFonts w:hint="eastAsia"/>
        </w:rPr>
        <w:t>约束事项</w:t>
      </w:r>
      <w:bookmarkEnd w:id="8"/>
    </w:p>
    <w:p w14:paraId="6CDD856C" w14:textId="77777777" w:rsidR="001D46A9" w:rsidRDefault="00AB3D23">
      <w:pPr>
        <w:pStyle w:val="2"/>
      </w:pPr>
      <w:bookmarkStart w:id="9" w:name="_Toc18696"/>
      <w:r>
        <w:rPr>
          <w:rFonts w:hint="eastAsia"/>
        </w:rPr>
        <w:t>向客户做出的承诺</w:t>
      </w:r>
      <w:bookmarkEnd w:id="9"/>
    </w:p>
    <w:p w14:paraId="09547AF8" w14:textId="2B43487E" w:rsidR="001D46A9" w:rsidRDefault="001D46A9">
      <w:pPr>
        <w:pStyle w:val="25"/>
        <w:ind w:left="120" w:firstLine="480"/>
        <w:rPr>
          <w:color w:val="FF0000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3345"/>
        <w:gridCol w:w="1781"/>
        <w:gridCol w:w="2373"/>
      </w:tblGrid>
      <w:tr w:rsidR="001D46A9" w14:paraId="1D81A289" w14:textId="77777777">
        <w:trPr>
          <w:cantSplit/>
        </w:trPr>
        <w:tc>
          <w:tcPr>
            <w:tcW w:w="84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08FE43F4" w14:textId="6EF72BEE" w:rsidR="001D46A9" w:rsidRDefault="00AB3D23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项目周期：</w:t>
            </w:r>
            <w:r>
              <w:rPr>
                <w:rFonts w:hint="eastAsia"/>
              </w:rPr>
              <w:t>20</w:t>
            </w:r>
            <w:r w:rsidR="00A57F17">
              <w:rPr>
                <w:rFonts w:hint="eastAsia"/>
              </w:rPr>
              <w:t>21</w:t>
            </w:r>
            <w:r>
              <w:rPr>
                <w:rFonts w:hint="eastAsia"/>
              </w:rPr>
              <w:t>年</w:t>
            </w:r>
            <w:r w:rsidR="00A57F17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A57F17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－　</w:t>
            </w:r>
            <w:r w:rsidR="00A57F17"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 w:rsidR="00A57F17"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 w:rsidR="00A57F17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A57F17" w14:paraId="68327783" w14:textId="77777777">
        <w:tc>
          <w:tcPr>
            <w:tcW w:w="703" w:type="dxa"/>
            <w:vAlign w:val="center"/>
          </w:tcPr>
          <w:p w14:paraId="114532C5" w14:textId="77777777" w:rsidR="001D46A9" w:rsidRDefault="00AB3D23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443" w:type="dxa"/>
            <w:vAlign w:val="center"/>
          </w:tcPr>
          <w:p w14:paraId="26B9709B" w14:textId="77777777" w:rsidR="001D46A9" w:rsidRDefault="00AB3D23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承诺事项</w:t>
            </w:r>
          </w:p>
        </w:tc>
        <w:tc>
          <w:tcPr>
            <w:tcW w:w="1816" w:type="dxa"/>
            <w:vAlign w:val="center"/>
          </w:tcPr>
          <w:p w14:paraId="3321B743" w14:textId="77777777" w:rsidR="001D46A9" w:rsidRDefault="00AB3D23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46" w:type="dxa"/>
            <w:vAlign w:val="center"/>
          </w:tcPr>
          <w:p w14:paraId="2F804DB9" w14:textId="77777777" w:rsidR="001D46A9" w:rsidRDefault="00AB3D23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提交物</w:t>
            </w:r>
          </w:p>
        </w:tc>
      </w:tr>
      <w:tr w:rsidR="00A57F17" w14:paraId="1FFB39A4" w14:textId="77777777">
        <w:tc>
          <w:tcPr>
            <w:tcW w:w="703" w:type="dxa"/>
          </w:tcPr>
          <w:p w14:paraId="731FDD77" w14:textId="674359D3" w:rsidR="001D46A9" w:rsidRDefault="00A57F17">
            <w:pPr>
              <w:pStyle w:val="25"/>
              <w:ind w:leftChars="0" w:left="0" w:firstLineChars="0" w:firstLine="0"/>
              <w:rPr>
                <w:color w:val="FF0000"/>
              </w:rPr>
            </w:pPr>
            <w:r w:rsidRPr="00A57F1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43" w:type="dxa"/>
          </w:tcPr>
          <w:p w14:paraId="28800841" w14:textId="5126B041" w:rsidR="001D46A9" w:rsidRPr="00A57F17" w:rsidRDefault="00A57F17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提交需求规格说明书</w:t>
            </w:r>
          </w:p>
        </w:tc>
        <w:tc>
          <w:tcPr>
            <w:tcW w:w="1816" w:type="dxa"/>
          </w:tcPr>
          <w:p w14:paraId="52C9805A" w14:textId="064E8EF3" w:rsidR="001D46A9" w:rsidRDefault="00A57F17">
            <w:pPr>
              <w:pStyle w:val="25"/>
              <w:ind w:leftChars="0" w:left="0"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2021</w:t>
            </w:r>
            <w:r w:rsidR="00AB3D23" w:rsidRPr="00A57F1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4</w:t>
            </w:r>
            <w:r w:rsidR="00AB3D23" w:rsidRPr="00A57F1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2446" w:type="dxa"/>
          </w:tcPr>
          <w:p w14:paraId="174DD543" w14:textId="7FB78AB8" w:rsidR="001D46A9" w:rsidRDefault="00A57F17">
            <w:pPr>
              <w:pStyle w:val="25"/>
              <w:ind w:leftChars="0" w:left="0"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需求规格说明书</w:t>
            </w:r>
          </w:p>
        </w:tc>
      </w:tr>
      <w:tr w:rsidR="00A57F17" w:rsidRPr="00A57F17" w14:paraId="25888913" w14:textId="77777777">
        <w:tc>
          <w:tcPr>
            <w:tcW w:w="703" w:type="dxa"/>
          </w:tcPr>
          <w:p w14:paraId="03DF1B4E" w14:textId="1DD9D7AF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443" w:type="dxa"/>
          </w:tcPr>
          <w:p w14:paraId="212720D5" w14:textId="440182D3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完成软件设计</w:t>
            </w:r>
          </w:p>
        </w:tc>
        <w:tc>
          <w:tcPr>
            <w:tcW w:w="1816" w:type="dxa"/>
          </w:tcPr>
          <w:p w14:paraId="75234645" w14:textId="760C380B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  <w:color w:val="000000" w:themeColor="text1"/>
              </w:rPr>
              <w:t>2021</w:t>
            </w:r>
            <w:r w:rsidRPr="00A57F1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</w:t>
            </w:r>
            <w:r w:rsidRPr="00A57F1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46" w:type="dxa"/>
          </w:tcPr>
          <w:p w14:paraId="654BBC6D" w14:textId="23FEF741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软件概要设计说明、软件详细设计说明、数据库设计说明</w:t>
            </w:r>
          </w:p>
        </w:tc>
      </w:tr>
      <w:tr w:rsidR="00A57F17" w14:paraId="29A284F7" w14:textId="77777777">
        <w:tc>
          <w:tcPr>
            <w:tcW w:w="703" w:type="dxa"/>
          </w:tcPr>
          <w:p w14:paraId="01FF71D3" w14:textId="1E490D1E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443" w:type="dxa"/>
          </w:tcPr>
          <w:p w14:paraId="3FBE6FEA" w14:textId="19CA8E0D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完成软件编码</w:t>
            </w:r>
          </w:p>
        </w:tc>
        <w:tc>
          <w:tcPr>
            <w:tcW w:w="1816" w:type="dxa"/>
          </w:tcPr>
          <w:p w14:paraId="07D829B2" w14:textId="4ADDFE9C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2021-6-15</w:t>
            </w:r>
          </w:p>
        </w:tc>
        <w:tc>
          <w:tcPr>
            <w:tcW w:w="2446" w:type="dxa"/>
          </w:tcPr>
          <w:p w14:paraId="0AC4594D" w14:textId="32D17D5E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57F17" w14:paraId="66D541C5" w14:textId="77777777">
        <w:tc>
          <w:tcPr>
            <w:tcW w:w="703" w:type="dxa"/>
          </w:tcPr>
          <w:p w14:paraId="25ADBC43" w14:textId="7388F69C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443" w:type="dxa"/>
          </w:tcPr>
          <w:p w14:paraId="151C1A74" w14:textId="62ECDE9D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完成软件测试</w:t>
            </w:r>
          </w:p>
        </w:tc>
        <w:tc>
          <w:tcPr>
            <w:tcW w:w="1816" w:type="dxa"/>
          </w:tcPr>
          <w:p w14:paraId="722F8BE2" w14:textId="2FD765F9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2021-6-30</w:t>
            </w:r>
          </w:p>
        </w:tc>
        <w:tc>
          <w:tcPr>
            <w:tcW w:w="2446" w:type="dxa"/>
          </w:tcPr>
          <w:p w14:paraId="251662B3" w14:textId="1A17C9A5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测试计划、测试说明、测试报告</w:t>
            </w:r>
          </w:p>
        </w:tc>
      </w:tr>
      <w:tr w:rsidR="00A57F17" w14:paraId="47C2A221" w14:textId="77777777">
        <w:tc>
          <w:tcPr>
            <w:tcW w:w="703" w:type="dxa"/>
          </w:tcPr>
          <w:p w14:paraId="76A8E5B4" w14:textId="10D298B8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443" w:type="dxa"/>
          </w:tcPr>
          <w:p w14:paraId="4881219A" w14:textId="39C29B1F" w:rsidR="00A57F17" w:rsidRDefault="00A57F17" w:rsidP="00A57F17">
            <w:pPr>
              <w:pStyle w:val="25"/>
              <w:tabs>
                <w:tab w:val="left" w:pos="660"/>
              </w:tabs>
              <w:ind w:leftChars="0" w:left="0" w:firstLineChars="0" w:firstLine="0"/>
            </w:pPr>
            <w:r>
              <w:tab/>
            </w:r>
            <w:r>
              <w:rPr>
                <w:rFonts w:hint="eastAsia"/>
              </w:rPr>
              <w:t>上线部署</w:t>
            </w:r>
          </w:p>
        </w:tc>
        <w:tc>
          <w:tcPr>
            <w:tcW w:w="1816" w:type="dxa"/>
          </w:tcPr>
          <w:p w14:paraId="1CF2EA7D" w14:textId="73D2DD6F" w:rsidR="00A57F17" w:rsidRDefault="00A57F17" w:rsidP="00A57F17">
            <w:pPr>
              <w:pStyle w:val="25"/>
              <w:tabs>
                <w:tab w:val="left" w:pos="195"/>
              </w:tabs>
              <w:ind w:leftChars="0" w:left="0" w:firstLineChars="0" w:firstLine="0"/>
            </w:pPr>
            <w:r>
              <w:tab/>
            </w:r>
            <w:r>
              <w:rPr>
                <w:rFonts w:hint="eastAsia"/>
              </w:rPr>
              <w:t>2021-7-15</w:t>
            </w:r>
          </w:p>
        </w:tc>
        <w:tc>
          <w:tcPr>
            <w:tcW w:w="2446" w:type="dxa"/>
          </w:tcPr>
          <w:p w14:paraId="2E1A7336" w14:textId="1A0DF509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安装部署手册、上线部署方案、上线部署实施报告</w:t>
            </w:r>
          </w:p>
        </w:tc>
      </w:tr>
      <w:tr w:rsidR="00A57F17" w14:paraId="2A19B1A9" w14:textId="77777777">
        <w:tc>
          <w:tcPr>
            <w:tcW w:w="703" w:type="dxa"/>
          </w:tcPr>
          <w:p w14:paraId="3FBE4DEC" w14:textId="36C16627" w:rsidR="00A57F17" w:rsidRDefault="00A57F17" w:rsidP="00A57F17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443" w:type="dxa"/>
          </w:tcPr>
          <w:p w14:paraId="02C01A79" w14:textId="7BFB46EA" w:rsidR="00A57F17" w:rsidRDefault="00A57F17" w:rsidP="00A57F17">
            <w:pPr>
              <w:pStyle w:val="25"/>
              <w:tabs>
                <w:tab w:val="left" w:pos="660"/>
              </w:tabs>
              <w:ind w:leftChars="0" w:left="0" w:firstLineChars="0" w:firstLine="0"/>
            </w:pPr>
            <w:r>
              <w:rPr>
                <w:rFonts w:hint="eastAsia"/>
              </w:rPr>
              <w:t>最终测试</w:t>
            </w:r>
          </w:p>
        </w:tc>
        <w:tc>
          <w:tcPr>
            <w:tcW w:w="1816" w:type="dxa"/>
          </w:tcPr>
          <w:p w14:paraId="1EC44F3A" w14:textId="28B84D1F" w:rsidR="00A57F17" w:rsidRDefault="00A57F17" w:rsidP="00A57F17">
            <w:pPr>
              <w:pStyle w:val="25"/>
              <w:tabs>
                <w:tab w:val="left" w:pos="195"/>
              </w:tabs>
              <w:ind w:leftChars="0" w:left="0" w:firstLineChars="0" w:firstLine="0"/>
              <w:jc w:val="center"/>
            </w:pPr>
            <w:r>
              <w:rPr>
                <w:rFonts w:hint="eastAsia"/>
              </w:rPr>
              <w:t>2021-7-25</w:t>
            </w:r>
          </w:p>
        </w:tc>
        <w:tc>
          <w:tcPr>
            <w:tcW w:w="2446" w:type="dxa"/>
          </w:tcPr>
          <w:p w14:paraId="6C20318C" w14:textId="7C1A6F40" w:rsidR="00A57F17" w:rsidRDefault="00A57F17" w:rsidP="00A57F17">
            <w:pPr>
              <w:pStyle w:val="25"/>
              <w:ind w:leftChars="0" w:left="0" w:firstLineChars="0" w:firstLine="0"/>
              <w:jc w:val="center"/>
            </w:pPr>
            <w:r>
              <w:rPr>
                <w:rFonts w:hint="eastAsia"/>
              </w:rPr>
              <w:t>软件终验测试方案、软件终验测试报告</w:t>
            </w:r>
          </w:p>
        </w:tc>
      </w:tr>
    </w:tbl>
    <w:p w14:paraId="5AD3AEBA" w14:textId="77777777" w:rsidR="001D46A9" w:rsidRDefault="00AB3D23">
      <w:pPr>
        <w:pStyle w:val="2"/>
      </w:pPr>
      <w:bookmarkStart w:id="10" w:name="_Toc17138"/>
      <w:r>
        <w:rPr>
          <w:rFonts w:hint="eastAsia"/>
        </w:rPr>
        <w:t>客户方的承诺</w:t>
      </w:r>
      <w:bookmarkEnd w:id="10"/>
    </w:p>
    <w:p w14:paraId="05E2FBDA" w14:textId="7387D959" w:rsidR="001D46A9" w:rsidRDefault="001D46A9">
      <w:pPr>
        <w:pStyle w:val="25"/>
        <w:ind w:left="120" w:firstLine="480"/>
        <w:rPr>
          <w:color w:val="FF0000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"/>
        <w:gridCol w:w="3344"/>
        <w:gridCol w:w="1768"/>
        <w:gridCol w:w="2378"/>
      </w:tblGrid>
      <w:tr w:rsidR="00A851BE" w:rsidRPr="00A851BE" w14:paraId="3B388192" w14:textId="77777777">
        <w:tc>
          <w:tcPr>
            <w:tcW w:w="702" w:type="dxa"/>
            <w:vAlign w:val="center"/>
          </w:tcPr>
          <w:p w14:paraId="6FE48B58" w14:textId="77777777" w:rsidR="001D46A9" w:rsidRPr="00A851BE" w:rsidRDefault="00AB3D23">
            <w:pPr>
              <w:pStyle w:val="25"/>
              <w:ind w:leftChars="0" w:left="0" w:firstLineChars="0" w:firstLine="0"/>
              <w:jc w:val="center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442" w:type="dxa"/>
            <w:vAlign w:val="center"/>
          </w:tcPr>
          <w:p w14:paraId="2DC2B52B" w14:textId="77777777" w:rsidR="001D46A9" w:rsidRPr="00A851BE" w:rsidRDefault="00AB3D23">
            <w:pPr>
              <w:pStyle w:val="25"/>
              <w:ind w:leftChars="0" w:left="0" w:firstLineChars="0" w:firstLine="0"/>
              <w:jc w:val="center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承诺事项</w:t>
            </w:r>
          </w:p>
        </w:tc>
        <w:tc>
          <w:tcPr>
            <w:tcW w:w="1816" w:type="dxa"/>
            <w:vAlign w:val="center"/>
          </w:tcPr>
          <w:p w14:paraId="21ACF263" w14:textId="77777777" w:rsidR="001D46A9" w:rsidRPr="00A851BE" w:rsidRDefault="00AB3D23">
            <w:pPr>
              <w:pStyle w:val="25"/>
              <w:ind w:leftChars="0" w:left="0" w:firstLineChars="0" w:firstLine="0"/>
              <w:jc w:val="center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448" w:type="dxa"/>
            <w:vAlign w:val="center"/>
          </w:tcPr>
          <w:p w14:paraId="02DB898C" w14:textId="77777777" w:rsidR="001D46A9" w:rsidRPr="00A851BE" w:rsidRDefault="00AB3D23">
            <w:pPr>
              <w:pStyle w:val="25"/>
              <w:ind w:leftChars="0" w:left="0" w:firstLineChars="0" w:firstLine="0"/>
              <w:jc w:val="center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提交物</w:t>
            </w:r>
          </w:p>
        </w:tc>
      </w:tr>
      <w:tr w:rsidR="00A851BE" w:rsidRPr="00A851BE" w14:paraId="13A23265" w14:textId="77777777">
        <w:tc>
          <w:tcPr>
            <w:tcW w:w="702" w:type="dxa"/>
          </w:tcPr>
          <w:p w14:paraId="01CFA359" w14:textId="029B4138" w:rsidR="001D46A9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42" w:type="dxa"/>
          </w:tcPr>
          <w:p w14:paraId="15BA47A1" w14:textId="5BE7FC66" w:rsidR="001D46A9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对需求规格确认</w:t>
            </w:r>
          </w:p>
        </w:tc>
        <w:tc>
          <w:tcPr>
            <w:tcW w:w="1816" w:type="dxa"/>
          </w:tcPr>
          <w:p w14:paraId="265AAB1B" w14:textId="3DA672A7" w:rsidR="001D46A9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2021</w:t>
            </w:r>
            <w:r w:rsidR="00AB3D23" w:rsidRPr="00A851BE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4-17</w:t>
            </w:r>
          </w:p>
        </w:tc>
        <w:tc>
          <w:tcPr>
            <w:tcW w:w="2448" w:type="dxa"/>
          </w:tcPr>
          <w:p w14:paraId="7F62FD73" w14:textId="0932A600" w:rsidR="001D46A9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确认书</w:t>
            </w:r>
          </w:p>
        </w:tc>
      </w:tr>
      <w:tr w:rsidR="00A851BE" w:rsidRPr="00A851BE" w14:paraId="27FCFC5E" w14:textId="77777777">
        <w:tc>
          <w:tcPr>
            <w:tcW w:w="702" w:type="dxa"/>
          </w:tcPr>
          <w:p w14:paraId="50740BDB" w14:textId="77777777" w:rsidR="00A851BE" w:rsidRPr="00A851BE" w:rsidRDefault="00A851BE" w:rsidP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442" w:type="dxa"/>
          </w:tcPr>
          <w:p w14:paraId="0EF7AF1F" w14:textId="2123F911" w:rsidR="00A851BE" w:rsidRPr="00A851BE" w:rsidRDefault="00A851BE" w:rsidP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对提交的设计说明确认</w:t>
            </w:r>
          </w:p>
        </w:tc>
        <w:tc>
          <w:tcPr>
            <w:tcW w:w="1816" w:type="dxa"/>
          </w:tcPr>
          <w:p w14:paraId="4F05F494" w14:textId="5B8128EA" w:rsidR="00A851BE" w:rsidRPr="00A851BE" w:rsidRDefault="00A851BE" w:rsidP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2021-6-4</w:t>
            </w:r>
          </w:p>
        </w:tc>
        <w:tc>
          <w:tcPr>
            <w:tcW w:w="2448" w:type="dxa"/>
          </w:tcPr>
          <w:p w14:paraId="3284B413" w14:textId="13F649F0" w:rsidR="00A851BE" w:rsidRPr="00A851BE" w:rsidRDefault="00A851BE" w:rsidP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确认书</w:t>
            </w:r>
          </w:p>
        </w:tc>
      </w:tr>
      <w:tr w:rsidR="00A851BE" w:rsidRPr="00A851BE" w14:paraId="4A8CDDCC" w14:textId="77777777">
        <w:tc>
          <w:tcPr>
            <w:tcW w:w="702" w:type="dxa"/>
          </w:tcPr>
          <w:p w14:paraId="4A1897EC" w14:textId="7698641C" w:rsidR="00A851BE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442" w:type="dxa"/>
          </w:tcPr>
          <w:p w14:paraId="2C8905C3" w14:textId="78A162A1" w:rsidR="00A851BE" w:rsidRPr="00A851BE" w:rsidRDefault="00A851BE" w:rsidP="00A851BE">
            <w:pPr>
              <w:pStyle w:val="25"/>
              <w:ind w:leftChars="0" w:left="0" w:firstLine="48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对测试确认</w:t>
            </w:r>
          </w:p>
        </w:tc>
        <w:tc>
          <w:tcPr>
            <w:tcW w:w="1816" w:type="dxa"/>
          </w:tcPr>
          <w:p w14:paraId="1FAED931" w14:textId="51C2F5B6" w:rsidR="00A851BE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2021-7-3</w:t>
            </w:r>
          </w:p>
        </w:tc>
        <w:tc>
          <w:tcPr>
            <w:tcW w:w="2448" w:type="dxa"/>
          </w:tcPr>
          <w:p w14:paraId="11CEEDFE" w14:textId="49746279" w:rsidR="00A851BE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确认书</w:t>
            </w:r>
          </w:p>
        </w:tc>
      </w:tr>
      <w:tr w:rsidR="00A851BE" w:rsidRPr="00A851BE" w14:paraId="65E58BE9" w14:textId="77777777">
        <w:tc>
          <w:tcPr>
            <w:tcW w:w="702" w:type="dxa"/>
          </w:tcPr>
          <w:p w14:paraId="2F6A7638" w14:textId="4F457FDB" w:rsidR="001D46A9" w:rsidRPr="00A851BE" w:rsidRDefault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442" w:type="dxa"/>
          </w:tcPr>
          <w:p w14:paraId="2246148B" w14:textId="0EDC9ACD" w:rsidR="001D46A9" w:rsidRPr="00A851BE" w:rsidRDefault="00A851BE" w:rsidP="00A851BE">
            <w:pPr>
              <w:pStyle w:val="25"/>
              <w:tabs>
                <w:tab w:val="left" w:pos="870"/>
              </w:tabs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color w:val="000000" w:themeColor="text1"/>
              </w:rPr>
              <w:tab/>
            </w:r>
            <w:r w:rsidRPr="00A851BE">
              <w:rPr>
                <w:rFonts w:hint="eastAsia"/>
                <w:color w:val="000000" w:themeColor="text1"/>
              </w:rPr>
              <w:t>部署确认</w:t>
            </w:r>
          </w:p>
        </w:tc>
        <w:tc>
          <w:tcPr>
            <w:tcW w:w="1816" w:type="dxa"/>
          </w:tcPr>
          <w:p w14:paraId="758ED5EF" w14:textId="6919D69C" w:rsidR="001D46A9" w:rsidRPr="00A851BE" w:rsidRDefault="00A851BE" w:rsidP="00A851BE">
            <w:pPr>
              <w:pStyle w:val="25"/>
              <w:ind w:leftChars="0" w:left="0" w:firstLineChars="0" w:firstLine="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2021-7-20</w:t>
            </w:r>
          </w:p>
        </w:tc>
        <w:tc>
          <w:tcPr>
            <w:tcW w:w="2448" w:type="dxa"/>
          </w:tcPr>
          <w:p w14:paraId="03B22FEF" w14:textId="520A7787" w:rsidR="001D46A9" w:rsidRPr="00A851BE" w:rsidRDefault="00A851BE" w:rsidP="00A851BE">
            <w:pPr>
              <w:pStyle w:val="25"/>
              <w:ind w:leftChars="0" w:left="0" w:firstLine="480"/>
              <w:rPr>
                <w:color w:val="000000" w:themeColor="text1"/>
              </w:rPr>
            </w:pPr>
            <w:r w:rsidRPr="00A851BE">
              <w:rPr>
                <w:rFonts w:hint="eastAsia"/>
                <w:color w:val="000000" w:themeColor="text1"/>
              </w:rPr>
              <w:t>确认书</w:t>
            </w:r>
          </w:p>
        </w:tc>
      </w:tr>
      <w:tr w:rsidR="00A851BE" w14:paraId="042A74A8" w14:textId="77777777">
        <w:tc>
          <w:tcPr>
            <w:tcW w:w="702" w:type="dxa"/>
          </w:tcPr>
          <w:p w14:paraId="13F8FB86" w14:textId="55B499D5" w:rsidR="00A851BE" w:rsidRDefault="00A851BE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442" w:type="dxa"/>
          </w:tcPr>
          <w:p w14:paraId="51D5F91A" w14:textId="596369F9" w:rsidR="00A851BE" w:rsidRDefault="00A851BE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最终验收</w:t>
            </w:r>
          </w:p>
        </w:tc>
        <w:tc>
          <w:tcPr>
            <w:tcW w:w="1816" w:type="dxa"/>
          </w:tcPr>
          <w:p w14:paraId="18C247D8" w14:textId="2E108F4B" w:rsidR="00A851BE" w:rsidRDefault="00A851BE">
            <w:pPr>
              <w:pStyle w:val="25"/>
              <w:ind w:leftChars="0" w:left="0" w:firstLineChars="0" w:firstLine="0"/>
            </w:pPr>
            <w:r>
              <w:rPr>
                <w:rFonts w:hint="eastAsia"/>
              </w:rPr>
              <w:t>2021-7-28</w:t>
            </w:r>
          </w:p>
        </w:tc>
        <w:tc>
          <w:tcPr>
            <w:tcW w:w="2448" w:type="dxa"/>
          </w:tcPr>
          <w:p w14:paraId="704AE46F" w14:textId="76BA5430" w:rsidR="00A851BE" w:rsidRDefault="00A851BE" w:rsidP="00A851BE">
            <w:pPr>
              <w:pStyle w:val="25"/>
              <w:ind w:leftChars="0" w:left="0" w:firstLine="480"/>
            </w:pPr>
            <w:r>
              <w:rPr>
                <w:rFonts w:hint="eastAsia"/>
              </w:rPr>
              <w:t>验收完成书</w:t>
            </w:r>
          </w:p>
        </w:tc>
      </w:tr>
    </w:tbl>
    <w:p w14:paraId="32354A4E" w14:textId="77777777" w:rsidR="001D46A9" w:rsidRPr="00A851BE" w:rsidRDefault="00AB3D23">
      <w:pPr>
        <w:pStyle w:val="2"/>
        <w:rPr>
          <w:color w:val="000000" w:themeColor="text1"/>
        </w:rPr>
      </w:pPr>
      <w:bookmarkStart w:id="11" w:name="_Toc9811"/>
      <w:r w:rsidRPr="00A851BE">
        <w:rPr>
          <w:rFonts w:hint="eastAsia"/>
          <w:color w:val="000000" w:themeColor="text1"/>
        </w:rPr>
        <w:t>其它要求</w:t>
      </w:r>
      <w:bookmarkEnd w:id="11"/>
    </w:p>
    <w:p w14:paraId="333C5335" w14:textId="08BE9A39" w:rsidR="00A851BE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A851BE">
        <w:rPr>
          <w:rFonts w:asciiTheme="minorEastAsia" w:hAnsiTheme="minorEastAsia" w:hint="eastAsia"/>
          <w:color w:val="000000" w:themeColor="text1"/>
          <w:sz w:val="24"/>
          <w:szCs w:val="24"/>
        </w:rPr>
        <w:t>身份验证不超过五分钟。</w:t>
      </w:r>
    </w:p>
    <w:p w14:paraId="5F940EAE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6CB8">
        <w:rPr>
          <w:rFonts w:asciiTheme="minorEastAsia" w:hAnsiTheme="minorEastAsia" w:hint="eastAsia"/>
          <w:sz w:val="24"/>
          <w:szCs w:val="24"/>
        </w:rPr>
        <w:t>敏感词汇检索不超过2秒。</w:t>
      </w:r>
    </w:p>
    <w:p w14:paraId="4E0409CB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6CB8">
        <w:rPr>
          <w:rFonts w:asciiTheme="minorEastAsia" w:hAnsiTheme="minorEastAsia" w:hint="eastAsia"/>
          <w:sz w:val="24"/>
          <w:szCs w:val="24"/>
        </w:rPr>
        <w:t>发单审核不超过5秒。</w:t>
      </w:r>
    </w:p>
    <w:p w14:paraId="62E6CE79" w14:textId="097D2E66" w:rsidR="00A851BE" w:rsidRPr="00A851BE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106CB8">
        <w:rPr>
          <w:rFonts w:asciiTheme="minorEastAsia" w:hAnsiTheme="minorEastAsia" w:hint="eastAsia"/>
          <w:sz w:val="24"/>
          <w:szCs w:val="24"/>
        </w:rPr>
        <w:t>注册账号可用微信、Q</w:t>
      </w:r>
      <w:r w:rsidRPr="00106CB8">
        <w:rPr>
          <w:rFonts w:asciiTheme="minorEastAsia" w:hAnsiTheme="minorEastAsia"/>
          <w:sz w:val="24"/>
          <w:szCs w:val="24"/>
        </w:rPr>
        <w:t>Q</w:t>
      </w:r>
      <w:r w:rsidRPr="00106CB8">
        <w:rPr>
          <w:rFonts w:asciiTheme="minorEastAsia" w:hAnsiTheme="minorEastAsia" w:hint="eastAsia"/>
          <w:sz w:val="24"/>
          <w:szCs w:val="24"/>
        </w:rPr>
        <w:t>关联注册。</w:t>
      </w:r>
    </w:p>
    <w:p w14:paraId="4CFE310D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106CB8">
        <w:rPr>
          <w:rFonts w:asciiTheme="minorEastAsia" w:hAnsiTheme="minorEastAsia" w:hint="eastAsia"/>
          <w:sz w:val="24"/>
          <w:szCs w:val="28"/>
        </w:rPr>
        <w:t>如果发单距离超过100公里，系统自动识别阻止进行发单。</w:t>
      </w:r>
    </w:p>
    <w:p w14:paraId="4EAC997C" w14:textId="77777777" w:rsidR="00A851BE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106CB8">
        <w:rPr>
          <w:rFonts w:asciiTheme="minorEastAsia" w:hAnsiTheme="minorEastAsia" w:hint="eastAsia"/>
          <w:sz w:val="24"/>
          <w:szCs w:val="28"/>
        </w:rPr>
        <w:t>同时在线人数超过最大人数限度的90%，系统提示“当前用户过多，请稍后重试！”。</w:t>
      </w:r>
    </w:p>
    <w:p w14:paraId="4E891B1D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如若发单内容违反国家有关条例，后台立即予以警告并且撤销其此次发单。</w:t>
      </w:r>
    </w:p>
    <w:p w14:paraId="2211B5B8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6CB8">
        <w:rPr>
          <w:rFonts w:asciiTheme="minorEastAsia" w:hAnsiTheme="minorEastAsia" w:hint="eastAsia"/>
          <w:color w:val="2F2F2F"/>
          <w:sz w:val="24"/>
          <w:szCs w:val="24"/>
          <w:shd w:val="clear" w:color="auto" w:fill="FFFFFF"/>
        </w:rPr>
        <w:t>每个用户在第一次登录后，必须更改他的最初登录密码。最初的登录密码不能重用。</w:t>
      </w:r>
    </w:p>
    <w:p w14:paraId="1C750A05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6CB8">
        <w:rPr>
          <w:rFonts w:asciiTheme="minorEastAsia" w:hAnsiTheme="minorEastAsia" w:hint="eastAsia"/>
          <w:sz w:val="24"/>
          <w:szCs w:val="24"/>
        </w:rPr>
        <w:lastRenderedPageBreak/>
        <w:t>未进行过同一拼单的用户首次聊天不能超过三句话。</w:t>
      </w:r>
    </w:p>
    <w:p w14:paraId="510E21CE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106CB8">
        <w:rPr>
          <w:rFonts w:asciiTheme="minorEastAsia" w:hAnsiTheme="minorEastAsia" w:hint="eastAsia"/>
          <w:sz w:val="24"/>
          <w:szCs w:val="24"/>
        </w:rPr>
        <w:t>发起拼单的</w:t>
      </w:r>
      <w:proofErr w:type="gramEnd"/>
      <w:r w:rsidRPr="00106CB8">
        <w:rPr>
          <w:rFonts w:asciiTheme="minorEastAsia" w:hAnsiTheme="minorEastAsia" w:hint="eastAsia"/>
          <w:sz w:val="24"/>
          <w:szCs w:val="24"/>
        </w:rPr>
        <w:t>用户享有管理</w:t>
      </w:r>
      <w:proofErr w:type="gramStart"/>
      <w:r w:rsidRPr="00106CB8">
        <w:rPr>
          <w:rFonts w:asciiTheme="minorEastAsia" w:hAnsiTheme="minorEastAsia" w:hint="eastAsia"/>
          <w:sz w:val="24"/>
          <w:szCs w:val="24"/>
        </w:rPr>
        <w:t>此拼单</w:t>
      </w:r>
      <w:proofErr w:type="gramEnd"/>
      <w:r w:rsidRPr="00106CB8">
        <w:rPr>
          <w:rFonts w:asciiTheme="minorEastAsia" w:hAnsiTheme="minorEastAsia" w:hint="eastAsia"/>
          <w:sz w:val="24"/>
          <w:szCs w:val="24"/>
        </w:rPr>
        <w:t>的特权，此用户可以决定最终</w:t>
      </w:r>
      <w:proofErr w:type="gramStart"/>
      <w:r w:rsidRPr="00106CB8">
        <w:rPr>
          <w:rFonts w:asciiTheme="minorEastAsia" w:hAnsiTheme="minorEastAsia" w:hint="eastAsia"/>
          <w:sz w:val="24"/>
          <w:szCs w:val="24"/>
        </w:rPr>
        <w:t>共同拼单的</w:t>
      </w:r>
      <w:proofErr w:type="gramEnd"/>
      <w:r w:rsidRPr="00106CB8">
        <w:rPr>
          <w:rFonts w:asciiTheme="minorEastAsia" w:hAnsiTheme="minorEastAsia" w:hint="eastAsia"/>
          <w:sz w:val="24"/>
          <w:szCs w:val="24"/>
        </w:rPr>
        <w:t>其他用户。</w:t>
      </w:r>
    </w:p>
    <w:p w14:paraId="2633BA53" w14:textId="77777777" w:rsidR="00A851BE" w:rsidRPr="00106CB8" w:rsidRDefault="00A851BE" w:rsidP="00A851B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6CB8">
        <w:rPr>
          <w:rFonts w:asciiTheme="minorEastAsia" w:hAnsiTheme="minorEastAsia" w:hint="eastAsia"/>
          <w:sz w:val="24"/>
          <w:szCs w:val="24"/>
        </w:rPr>
        <w:t>除了发起</w:t>
      </w:r>
      <w:proofErr w:type="gramStart"/>
      <w:r w:rsidRPr="00106CB8">
        <w:rPr>
          <w:rFonts w:asciiTheme="minorEastAsia" w:hAnsiTheme="minorEastAsia" w:hint="eastAsia"/>
          <w:sz w:val="24"/>
          <w:szCs w:val="24"/>
        </w:rPr>
        <w:t>此拼单</w:t>
      </w:r>
      <w:proofErr w:type="gramEnd"/>
      <w:r w:rsidRPr="00106CB8">
        <w:rPr>
          <w:rFonts w:asciiTheme="minorEastAsia" w:hAnsiTheme="minorEastAsia" w:hint="eastAsia"/>
          <w:sz w:val="24"/>
          <w:szCs w:val="24"/>
        </w:rPr>
        <w:t>的用户，</w:t>
      </w:r>
      <w:proofErr w:type="gramStart"/>
      <w:r w:rsidRPr="00106CB8">
        <w:rPr>
          <w:rFonts w:asciiTheme="minorEastAsia" w:hAnsiTheme="minorEastAsia" w:hint="eastAsia"/>
          <w:sz w:val="24"/>
          <w:szCs w:val="24"/>
        </w:rPr>
        <w:t>其余拼单用户</w:t>
      </w:r>
      <w:proofErr w:type="gramEnd"/>
      <w:r w:rsidRPr="00106CB8">
        <w:rPr>
          <w:rFonts w:asciiTheme="minorEastAsia" w:hAnsiTheme="minorEastAsia" w:hint="eastAsia"/>
          <w:sz w:val="24"/>
          <w:szCs w:val="24"/>
        </w:rPr>
        <w:t>不能互相查看个人信息。</w:t>
      </w:r>
    </w:p>
    <w:p w14:paraId="2269B980" w14:textId="77777777" w:rsidR="00A851BE" w:rsidRPr="00A851BE" w:rsidRDefault="00A851BE" w:rsidP="00A851BE">
      <w:pPr>
        <w:pStyle w:val="ad"/>
        <w:spacing w:line="360" w:lineRule="auto"/>
        <w:ind w:left="84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4A3D983" w14:textId="2C50F1DF" w:rsidR="001D46A9" w:rsidRPr="00A851BE" w:rsidRDefault="001D46A9">
      <w:pPr>
        <w:pStyle w:val="25"/>
        <w:ind w:left="120" w:firstLine="480"/>
        <w:rPr>
          <w:color w:val="000000" w:themeColor="text1"/>
        </w:rPr>
      </w:pPr>
    </w:p>
    <w:p w14:paraId="282275CC" w14:textId="4D4F9B4D" w:rsidR="00A41FE1" w:rsidRDefault="00AB3D23" w:rsidP="00A41FE1">
      <w:pPr>
        <w:pStyle w:val="2"/>
        <w:rPr>
          <w:rFonts w:ascii="Times New Roman" w:hAnsi="Times New Roman"/>
          <w:b w:val="0"/>
          <w:bCs w:val="0"/>
          <w:color w:val="000000" w:themeColor="text1"/>
          <w:szCs w:val="24"/>
        </w:rPr>
      </w:pPr>
      <w:bookmarkStart w:id="12" w:name="_Toc18948"/>
      <w:r>
        <w:rPr>
          <w:rFonts w:hint="eastAsia"/>
        </w:rPr>
        <w:t>客户验收标准及确认方式</w:t>
      </w:r>
      <w:bookmarkStart w:id="13" w:name="_Toc29157"/>
      <w:bookmarkEnd w:id="12"/>
      <w:r w:rsidR="00A41FE1" w:rsidRP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cr/>
      </w:r>
      <w:r w:rsidR="00A41FE1" w:rsidRP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t>验收参与部门</w:t>
      </w:r>
      <w:r w:rsidR="00A41FE1" w:rsidRP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t>:</w:t>
      </w:r>
      <w:r w:rsidR="00A41FE1" w:rsidRP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t>供应商代表、项目业主、监理人员、专家小组或第三方验收</w:t>
      </w:r>
      <w:r w:rsid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t>人员。</w:t>
      </w:r>
      <w:r w:rsidR="00A41FE1" w:rsidRPr="00A41FE1">
        <w:rPr>
          <w:rFonts w:ascii="Times New Roman" w:hAnsi="Times New Roman" w:hint="eastAsia"/>
          <w:b w:val="0"/>
          <w:bCs w:val="0"/>
          <w:color w:val="000000" w:themeColor="text1"/>
          <w:szCs w:val="24"/>
        </w:rPr>
        <w:t>总体验收标准是结合国家标准、软件行业惯例所提出的对于软件系统质量的最低要求，所有交付的软件必须满足本标准的约定。</w:t>
      </w:r>
    </w:p>
    <w:p w14:paraId="0205A76D" w14:textId="709F5253" w:rsidR="00A41FE1" w:rsidRDefault="00A41FE1" w:rsidP="00A41FE1">
      <w:pPr>
        <w:pStyle w:val="25"/>
        <w:numPr>
          <w:ilvl w:val="0"/>
          <w:numId w:val="6"/>
        </w:numPr>
        <w:ind w:leftChars="0" w:firstLineChars="0"/>
      </w:pPr>
      <w:r w:rsidRPr="00A41FE1">
        <w:rPr>
          <w:rFonts w:hint="eastAsia"/>
        </w:rPr>
        <w:t>测试用例不通过数的比例</w:t>
      </w:r>
      <w:r w:rsidRPr="00A41FE1">
        <w:rPr>
          <w:rFonts w:hint="eastAsia"/>
        </w:rPr>
        <w:t>&lt; 1.5 %;</w:t>
      </w:r>
    </w:p>
    <w:p w14:paraId="6D18EF40" w14:textId="7707395D" w:rsidR="00A41FE1" w:rsidRDefault="00A41FE1" w:rsidP="00A41FE1">
      <w:pPr>
        <w:pStyle w:val="25"/>
        <w:numPr>
          <w:ilvl w:val="0"/>
          <w:numId w:val="6"/>
        </w:numPr>
        <w:ind w:leftChars="0" w:firstLineChars="0"/>
      </w:pPr>
      <w:r w:rsidRPr="00A41FE1">
        <w:rPr>
          <w:rFonts w:hint="eastAsia"/>
        </w:rPr>
        <w:t>不存在错误等级为</w:t>
      </w:r>
      <w:r w:rsidRPr="00A41FE1">
        <w:rPr>
          <w:rFonts w:hint="eastAsia"/>
        </w:rPr>
        <w:t>1</w:t>
      </w:r>
      <w:r w:rsidRPr="00A41FE1">
        <w:rPr>
          <w:rFonts w:hint="eastAsia"/>
        </w:rPr>
        <w:t>的错误</w:t>
      </w:r>
      <w:r w:rsidRPr="00A41FE1">
        <w:rPr>
          <w:rFonts w:hint="eastAsia"/>
        </w:rPr>
        <w:t>;</w:t>
      </w:r>
    </w:p>
    <w:p w14:paraId="06FC1E26" w14:textId="77777777" w:rsidR="00A41FE1" w:rsidRDefault="00A41FE1" w:rsidP="00A41FE1">
      <w:pPr>
        <w:pStyle w:val="25"/>
        <w:numPr>
          <w:ilvl w:val="0"/>
          <w:numId w:val="6"/>
        </w:numPr>
        <w:ind w:leftChars="0" w:firstLineChars="0"/>
      </w:pPr>
      <w:r w:rsidRPr="00A41FE1">
        <w:rPr>
          <w:rFonts w:hint="eastAsia"/>
        </w:rPr>
        <w:t>不存在错误等级为</w:t>
      </w:r>
      <w:r w:rsidRPr="00A41FE1">
        <w:rPr>
          <w:rFonts w:hint="eastAsia"/>
        </w:rPr>
        <w:t>2</w:t>
      </w:r>
      <w:r w:rsidRPr="00A41FE1">
        <w:rPr>
          <w:rFonts w:hint="eastAsia"/>
        </w:rPr>
        <w:t>的错误</w:t>
      </w:r>
      <w:r w:rsidRPr="00A41FE1">
        <w:rPr>
          <w:rFonts w:hint="eastAsia"/>
        </w:rPr>
        <w:t xml:space="preserve">; </w:t>
      </w:r>
    </w:p>
    <w:p w14:paraId="6B309639" w14:textId="7B07B477" w:rsidR="00A41FE1" w:rsidRDefault="00A41FE1" w:rsidP="00A41FE1">
      <w:pPr>
        <w:pStyle w:val="25"/>
        <w:numPr>
          <w:ilvl w:val="0"/>
          <w:numId w:val="6"/>
        </w:numPr>
        <w:ind w:leftChars="0" w:firstLineChars="0"/>
      </w:pPr>
      <w:r w:rsidRPr="00A41FE1">
        <w:rPr>
          <w:rFonts w:hint="eastAsia"/>
        </w:rPr>
        <w:t>错误等级为</w:t>
      </w:r>
      <w:r w:rsidRPr="00A41FE1">
        <w:rPr>
          <w:rFonts w:hint="eastAsia"/>
        </w:rPr>
        <w:t>3</w:t>
      </w:r>
      <w:r w:rsidRPr="00A41FE1">
        <w:rPr>
          <w:rFonts w:hint="eastAsia"/>
        </w:rPr>
        <w:t>的错误数量≤</w:t>
      </w:r>
      <w:r w:rsidRPr="00A41FE1">
        <w:rPr>
          <w:rFonts w:hint="eastAsia"/>
        </w:rPr>
        <w:t>5;</w:t>
      </w:r>
    </w:p>
    <w:p w14:paraId="71A33B4E" w14:textId="740D4D6E" w:rsidR="00A41FE1" w:rsidRPr="00A41FE1" w:rsidRDefault="00A41FE1" w:rsidP="00A41FE1">
      <w:pPr>
        <w:pStyle w:val="25"/>
        <w:numPr>
          <w:ilvl w:val="0"/>
          <w:numId w:val="6"/>
        </w:numPr>
        <w:ind w:leftChars="0" w:firstLineChars="0"/>
      </w:pPr>
      <w:r w:rsidRPr="00A41FE1">
        <w:rPr>
          <w:rFonts w:hint="eastAsia"/>
        </w:rPr>
        <w:t>所有提交的错误都已得到更正</w:t>
      </w:r>
      <w:r w:rsidRPr="00A41FE1">
        <w:rPr>
          <w:rFonts w:hint="eastAsia"/>
        </w:rPr>
        <w:t>;</w:t>
      </w:r>
    </w:p>
    <w:p w14:paraId="30B47295" w14:textId="1F19496C" w:rsidR="001D46A9" w:rsidRDefault="00AB3D23" w:rsidP="00A41FE1">
      <w:pPr>
        <w:pStyle w:val="2"/>
      </w:pPr>
      <w:r>
        <w:rPr>
          <w:rFonts w:hint="eastAsia"/>
        </w:rPr>
        <w:t>假设和依赖性</w:t>
      </w:r>
      <w:bookmarkEnd w:id="13"/>
    </w:p>
    <w:p w14:paraId="1669E798" w14:textId="77777777" w:rsidR="00A41FE1" w:rsidRDefault="00A41FE1" w:rsidP="00A41FE1">
      <w:pPr>
        <w:pStyle w:val="ad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bookmarkStart w:id="14" w:name="_Toc3095"/>
      <w:r w:rsidRPr="00106CB8">
        <w:rPr>
          <w:rFonts w:asciiTheme="minorEastAsia" w:hAnsiTheme="minorEastAsia"/>
          <w:sz w:val="24"/>
          <w:szCs w:val="28"/>
        </w:rPr>
        <w:t>本产品</w:t>
      </w:r>
      <w:proofErr w:type="gramStart"/>
      <w:r>
        <w:rPr>
          <w:rFonts w:asciiTheme="minorEastAsia" w:hAnsiTheme="minorEastAsia" w:hint="eastAsia"/>
          <w:sz w:val="24"/>
          <w:szCs w:val="28"/>
        </w:rPr>
        <w:t>支持</w:t>
      </w:r>
      <w:r w:rsidRPr="00106CB8">
        <w:rPr>
          <w:rFonts w:asciiTheme="minorEastAsia" w:hAnsiTheme="minorEastAsia"/>
          <w:sz w:val="24"/>
          <w:szCs w:val="28"/>
        </w:rPr>
        <w:t>微信以及</w:t>
      </w:r>
      <w:proofErr w:type="gramEnd"/>
      <w:r w:rsidRPr="00106CB8">
        <w:rPr>
          <w:rFonts w:asciiTheme="minorEastAsia" w:hAnsiTheme="minorEastAsia"/>
          <w:sz w:val="24"/>
          <w:szCs w:val="28"/>
        </w:rPr>
        <w:t>支付宝小程序，这样即使</w:t>
      </w:r>
      <w:proofErr w:type="gramStart"/>
      <w:r w:rsidRPr="00106CB8">
        <w:rPr>
          <w:rFonts w:asciiTheme="minorEastAsia" w:hAnsiTheme="minorEastAsia"/>
          <w:sz w:val="24"/>
          <w:szCs w:val="28"/>
        </w:rPr>
        <w:t>不</w:t>
      </w:r>
      <w:proofErr w:type="gramEnd"/>
      <w:r w:rsidRPr="00106CB8">
        <w:rPr>
          <w:rFonts w:asciiTheme="minorEastAsia" w:hAnsiTheme="minorEastAsia"/>
          <w:sz w:val="24"/>
          <w:szCs w:val="28"/>
        </w:rPr>
        <w:t>下载软件，客户也可以在</w:t>
      </w:r>
      <w:r>
        <w:rPr>
          <w:rFonts w:asciiTheme="minorEastAsia" w:hAnsiTheme="minorEastAsia" w:hint="eastAsia"/>
          <w:sz w:val="24"/>
          <w:szCs w:val="28"/>
        </w:rPr>
        <w:t>小程序</w:t>
      </w:r>
      <w:r w:rsidRPr="00106CB8">
        <w:rPr>
          <w:rFonts w:asciiTheme="minorEastAsia" w:hAnsiTheme="minorEastAsia"/>
          <w:sz w:val="24"/>
          <w:szCs w:val="28"/>
        </w:rPr>
        <w:t>里轻松打开，查看软件主要功能。</w:t>
      </w:r>
    </w:p>
    <w:p w14:paraId="77E66DDC" w14:textId="77777777" w:rsidR="00A41FE1" w:rsidRDefault="00A41FE1" w:rsidP="00A41FE1">
      <w:pPr>
        <w:pStyle w:val="ad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106CB8">
        <w:rPr>
          <w:rFonts w:asciiTheme="minorEastAsia" w:hAnsiTheme="minorEastAsia"/>
          <w:sz w:val="24"/>
          <w:szCs w:val="28"/>
        </w:rPr>
        <w:t>在</w:t>
      </w:r>
      <w:r>
        <w:rPr>
          <w:rFonts w:asciiTheme="minorEastAsia" w:hAnsiTheme="minorEastAsia" w:hint="eastAsia"/>
          <w:sz w:val="24"/>
          <w:szCs w:val="28"/>
        </w:rPr>
        <w:t>小程序</w:t>
      </w:r>
      <w:r w:rsidRPr="00106CB8">
        <w:rPr>
          <w:rFonts w:asciiTheme="minorEastAsia" w:hAnsiTheme="minorEastAsia"/>
          <w:sz w:val="24"/>
          <w:szCs w:val="28"/>
        </w:rPr>
        <w:t>里运行的时候，</w:t>
      </w:r>
      <w:r>
        <w:rPr>
          <w:rFonts w:asciiTheme="minorEastAsia" w:hAnsiTheme="minorEastAsia" w:hint="eastAsia"/>
          <w:sz w:val="24"/>
          <w:szCs w:val="28"/>
        </w:rPr>
        <w:t>是否</w:t>
      </w:r>
      <w:r w:rsidRPr="00106CB8">
        <w:rPr>
          <w:rFonts w:asciiTheme="minorEastAsia" w:hAnsiTheme="minorEastAsia"/>
          <w:sz w:val="24"/>
          <w:szCs w:val="28"/>
        </w:rPr>
        <w:t>会出现不兼容的情况</w:t>
      </w:r>
      <w:r>
        <w:rPr>
          <w:rFonts w:asciiTheme="minorEastAsia" w:hAnsiTheme="minorEastAsia" w:hint="eastAsia"/>
          <w:sz w:val="24"/>
          <w:szCs w:val="28"/>
        </w:rPr>
        <w:t>。</w:t>
      </w:r>
      <w:r w:rsidRPr="00106CB8">
        <w:rPr>
          <w:rFonts w:asciiTheme="minorEastAsia" w:hAnsiTheme="minorEastAsia"/>
          <w:sz w:val="24"/>
          <w:szCs w:val="28"/>
        </w:rPr>
        <w:t>设计出来的界面客户</w:t>
      </w:r>
      <w:r>
        <w:rPr>
          <w:rFonts w:asciiTheme="minorEastAsia" w:hAnsiTheme="minorEastAsia" w:hint="eastAsia"/>
          <w:sz w:val="24"/>
          <w:szCs w:val="28"/>
        </w:rPr>
        <w:t>是否</w:t>
      </w:r>
    </w:p>
    <w:p w14:paraId="5E11813D" w14:textId="77777777" w:rsidR="00A41FE1" w:rsidRPr="00106CB8" w:rsidRDefault="00A41FE1" w:rsidP="00A41FE1">
      <w:pPr>
        <w:pStyle w:val="ad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8"/>
        </w:rPr>
      </w:pPr>
      <w:r w:rsidRPr="00106CB8">
        <w:rPr>
          <w:rFonts w:asciiTheme="minorEastAsia" w:hAnsiTheme="minorEastAsia"/>
          <w:sz w:val="24"/>
          <w:szCs w:val="28"/>
        </w:rPr>
        <w:t>会觉得很不适应使用。</w:t>
      </w:r>
    </w:p>
    <w:p w14:paraId="3B3F0059" w14:textId="77777777" w:rsidR="001D46A9" w:rsidRDefault="00AB3D23">
      <w:pPr>
        <w:pStyle w:val="1"/>
      </w:pPr>
      <w:r>
        <w:rPr>
          <w:rFonts w:hint="eastAsia"/>
        </w:rPr>
        <w:lastRenderedPageBreak/>
        <w:t>组织结构图</w:t>
      </w:r>
      <w:bookmarkEnd w:id="14"/>
    </w:p>
    <w:p w14:paraId="7AFD272D" w14:textId="77777777" w:rsidR="001D46A9" w:rsidRDefault="00AB3D23">
      <w:pPr>
        <w:pStyle w:val="2"/>
      </w:pPr>
      <w:bookmarkStart w:id="15" w:name="_Toc29899463"/>
      <w:bookmarkStart w:id="16" w:name="_Toc26603"/>
      <w:r>
        <w:rPr>
          <w:rFonts w:hint="eastAsia"/>
        </w:rPr>
        <w:t>项目组织机构</w:t>
      </w:r>
      <w:bookmarkEnd w:id="15"/>
      <w:bookmarkEnd w:id="16"/>
    </w:p>
    <w:p w14:paraId="6F0238B0" w14:textId="45EDB3BE" w:rsidR="001D46A9" w:rsidRDefault="007214ED" w:rsidP="007214ED">
      <w:pPr>
        <w:pStyle w:val="25"/>
        <w:ind w:leftChars="0" w:left="0" w:firstLineChars="0" w:firstLine="0"/>
      </w:pPr>
      <w:r>
        <w:rPr>
          <w:noProof/>
        </w:rPr>
        <w:drawing>
          <wp:inline distT="0" distB="0" distL="0" distR="0" wp14:anchorId="4380B414" wp14:editId="399FE3AA">
            <wp:extent cx="5272405" cy="3218180"/>
            <wp:effectExtent l="0" t="0" r="444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B3DE" w14:textId="2600F0DA" w:rsidR="001D46A9" w:rsidRDefault="00AB3D23">
      <w:pPr>
        <w:pStyle w:val="3"/>
      </w:pPr>
      <w:bookmarkStart w:id="17" w:name="_Toc30049"/>
      <w:bookmarkStart w:id="18" w:name="_Toc29899464"/>
      <w:r>
        <w:rPr>
          <w:rFonts w:hint="eastAsia"/>
        </w:rPr>
        <w:t>项目经理职责</w:t>
      </w:r>
      <w:bookmarkEnd w:id="17"/>
    </w:p>
    <w:p w14:paraId="19A9CCCE" w14:textId="77777777" w:rsidR="00A41FE1" w:rsidRDefault="00A41FE1" w:rsidP="00A41FE1">
      <w:pPr>
        <w:pStyle w:val="25"/>
        <w:ind w:left="120" w:firstLine="480"/>
      </w:pPr>
      <w:r>
        <w:rPr>
          <w:rFonts w:hint="eastAsia"/>
        </w:rPr>
        <w:t>项目经理负责人员安排和项目分工，保证按期完成任务，对项目的各个阶段进行验收，对项目参与人员的工作进行考核，管理项目开发过程中的各种文档，直接对公司领导层负责，他既能处理好与客户之间的关系，又能协调好项目小组成员之间的关系。项目经理是在整个项目开发过程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组内对所有非技术性重要事情做出最终决定的人。</w:t>
      </w:r>
    </w:p>
    <w:p w14:paraId="7055C4A6" w14:textId="240DBD4E" w:rsidR="00FD11B7" w:rsidRDefault="00AB3D23" w:rsidP="00FD11B7">
      <w:pPr>
        <w:pStyle w:val="3"/>
      </w:pPr>
      <w:bookmarkStart w:id="19" w:name="_Toc18845"/>
      <w:r>
        <w:rPr>
          <w:rFonts w:hint="eastAsia"/>
        </w:rPr>
        <w:t>项目分工</w:t>
      </w:r>
      <w:bookmarkEnd w:id="19"/>
      <w:r w:rsidR="00FD11B7">
        <w:rPr>
          <w:rFonts w:hint="eastAsia"/>
        </w:rPr>
        <w:t>、</w:t>
      </w:r>
    </w:p>
    <w:p w14:paraId="3E242457" w14:textId="36E18676" w:rsidR="00FD11B7" w:rsidRDefault="00FD11B7" w:rsidP="00FD11B7">
      <w:pPr>
        <w:pStyle w:val="25"/>
        <w:ind w:left="120" w:firstLine="480"/>
      </w:pPr>
      <w:r>
        <w:rPr>
          <w:rFonts w:hint="eastAsia"/>
        </w:rPr>
        <w:t>需求分析师：</w:t>
      </w:r>
      <w:r w:rsidRPr="00FD11B7">
        <w:rPr>
          <w:rFonts w:hint="eastAsia"/>
        </w:rPr>
        <w:t>通俗一点讲需求分析师就是跟客户交流，准确获取客户需要。需求分析师是项目前期与客户方打交道最多的人，对于客户来说，他可以代表整个项目组，对与项目组成员来说他的意见可以代表客户方的意见，项目组内所有与客户需求相关的事情必需得到他的认可。</w:t>
      </w:r>
    </w:p>
    <w:p w14:paraId="04F038BC" w14:textId="15D04124" w:rsidR="00FD11B7" w:rsidRDefault="00FD11B7" w:rsidP="00FD11B7">
      <w:pPr>
        <w:pStyle w:val="25"/>
        <w:ind w:left="120" w:firstLine="480"/>
      </w:pPr>
      <w:r>
        <w:rPr>
          <w:rFonts w:hint="eastAsia"/>
        </w:rPr>
        <w:t>数据库设计师：</w:t>
      </w:r>
      <w:r w:rsidRPr="00FD11B7">
        <w:rPr>
          <w:rFonts w:hint="eastAsia"/>
        </w:rPr>
        <w:t>又称</w:t>
      </w:r>
      <w:r w:rsidRPr="00FD11B7">
        <w:rPr>
          <w:rFonts w:hint="eastAsia"/>
        </w:rPr>
        <w:t>DBA</w:t>
      </w:r>
      <w:r w:rsidRPr="00FD11B7">
        <w:rPr>
          <w:rFonts w:hint="eastAsia"/>
        </w:rPr>
        <w:t>，是项目组中唯</w:t>
      </w:r>
      <w:r w:rsidRPr="00FD11B7">
        <w:rPr>
          <w:rFonts w:hint="eastAsia"/>
        </w:rPr>
        <w:t>-</w:t>
      </w:r>
      <w:r w:rsidRPr="00FD11B7">
        <w:rPr>
          <w:rFonts w:hint="eastAsia"/>
        </w:rPr>
        <w:t>能对数据库进行直接的操作的人。对项目中与数据库相关的所有重要的事做最终决定的人。根据业务需求和系统性能分析、建模，设计数据库</w:t>
      </w:r>
      <w:r w:rsidRPr="00FD11B7">
        <w:rPr>
          <w:rFonts w:hint="eastAsia"/>
        </w:rPr>
        <w:t>,</w:t>
      </w:r>
      <w:r w:rsidRPr="00FD11B7">
        <w:rPr>
          <w:rFonts w:hint="eastAsia"/>
        </w:rPr>
        <w:t>完成数据库操作，确保数据库操作的正确性、安全性。</w:t>
      </w:r>
      <w:r>
        <w:br/>
      </w:r>
      <w:r>
        <w:lastRenderedPageBreak/>
        <w:tab/>
      </w:r>
      <w:r>
        <w:rPr>
          <w:rFonts w:hint="eastAsia"/>
        </w:rPr>
        <w:t>软件开发工程师：</w:t>
      </w:r>
      <w:r w:rsidRPr="00FD11B7">
        <w:rPr>
          <w:rFonts w:hint="eastAsia"/>
        </w:rPr>
        <w:t>根据设计师的设计成果进行具体编码工作，对自己的代码进行基本的单元测试。软件工程师是最终实现代码的成员。</w:t>
      </w:r>
    </w:p>
    <w:p w14:paraId="715FC2F7" w14:textId="77777777" w:rsidR="00FD11B7" w:rsidRPr="00FD11B7" w:rsidRDefault="00FD11B7" w:rsidP="00FD11B7">
      <w:pPr>
        <w:pStyle w:val="25"/>
        <w:ind w:left="120" w:firstLine="480"/>
      </w:pPr>
    </w:p>
    <w:p w14:paraId="1137513C" w14:textId="77777777" w:rsidR="00FD11B7" w:rsidRPr="00FD11B7" w:rsidRDefault="00FD11B7" w:rsidP="00FD11B7">
      <w:pPr>
        <w:pStyle w:val="25"/>
        <w:ind w:left="120" w:firstLine="480"/>
      </w:pPr>
    </w:p>
    <w:p w14:paraId="34A0EC87" w14:textId="77777777" w:rsidR="001D46A9" w:rsidRDefault="00AB3D23">
      <w:pPr>
        <w:pStyle w:val="3"/>
      </w:pPr>
      <w:bookmarkStart w:id="20" w:name="_Toc30913"/>
      <w:r>
        <w:rPr>
          <w:rFonts w:hint="eastAsia"/>
        </w:rPr>
        <w:t>项目奖惩</w:t>
      </w:r>
      <w:bookmarkEnd w:id="20"/>
    </w:p>
    <w:p w14:paraId="1C9ECC77" w14:textId="6FF5750F" w:rsidR="001D46A9" w:rsidRDefault="001D46A9">
      <w:pPr>
        <w:pStyle w:val="25"/>
        <w:ind w:left="120" w:firstLine="480"/>
        <w:rPr>
          <w:color w:val="FF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5"/>
        <w:gridCol w:w="6127"/>
      </w:tblGrid>
      <w:tr w:rsidR="00FD11B7" w14:paraId="7827640C" w14:textId="77777777">
        <w:tc>
          <w:tcPr>
            <w:tcW w:w="2943" w:type="dxa"/>
          </w:tcPr>
          <w:p w14:paraId="1316A768" w14:textId="77777777" w:rsidR="001D46A9" w:rsidRDefault="00AB3D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原因</w:t>
            </w:r>
          </w:p>
        </w:tc>
        <w:tc>
          <w:tcPr>
            <w:tcW w:w="8572" w:type="dxa"/>
          </w:tcPr>
          <w:p w14:paraId="672100C5" w14:textId="77777777" w:rsidR="001D46A9" w:rsidRDefault="00AB3D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奖惩</w:t>
            </w:r>
          </w:p>
        </w:tc>
      </w:tr>
      <w:tr w:rsidR="00FD11B7" w14:paraId="40AEC534" w14:textId="77777777">
        <w:tc>
          <w:tcPr>
            <w:tcW w:w="2943" w:type="dxa"/>
          </w:tcPr>
          <w:p w14:paraId="1A362270" w14:textId="748D7756" w:rsidR="001D46A9" w:rsidRDefault="00FD11B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工作完成</w:t>
            </w:r>
          </w:p>
        </w:tc>
        <w:tc>
          <w:tcPr>
            <w:tcW w:w="8572" w:type="dxa"/>
          </w:tcPr>
          <w:p w14:paraId="466880B9" w14:textId="2ECDC43F" w:rsidR="001D46A9" w:rsidRDefault="00FD11B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工作完成时间每提前百分之十，奖励200块。</w:t>
            </w:r>
          </w:p>
          <w:p w14:paraId="29D3E2C1" w14:textId="35B64202" w:rsidR="00FD11B7" w:rsidRDefault="00FD11B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工作完成时间每推迟百分之十，扣除200块。</w:t>
            </w:r>
          </w:p>
        </w:tc>
      </w:tr>
      <w:tr w:rsidR="00FD11B7" w14:paraId="253E62FB" w14:textId="77777777">
        <w:tc>
          <w:tcPr>
            <w:tcW w:w="2943" w:type="dxa"/>
          </w:tcPr>
          <w:p w14:paraId="0BD0337C" w14:textId="77777777" w:rsidR="001D46A9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72" w:type="dxa"/>
          </w:tcPr>
          <w:p w14:paraId="4D53DC7C" w14:textId="77777777" w:rsidR="001D46A9" w:rsidRPr="00FD11B7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FD11B7" w14:paraId="38B12FEF" w14:textId="77777777">
        <w:tc>
          <w:tcPr>
            <w:tcW w:w="2943" w:type="dxa"/>
          </w:tcPr>
          <w:p w14:paraId="6567FA2B" w14:textId="77777777" w:rsidR="001D46A9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72" w:type="dxa"/>
          </w:tcPr>
          <w:p w14:paraId="60F52C4B" w14:textId="77777777" w:rsidR="001D46A9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FD11B7" w14:paraId="0172691A" w14:textId="77777777">
        <w:tc>
          <w:tcPr>
            <w:tcW w:w="2943" w:type="dxa"/>
          </w:tcPr>
          <w:p w14:paraId="0088B2E1" w14:textId="77777777" w:rsidR="001D46A9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572" w:type="dxa"/>
          </w:tcPr>
          <w:p w14:paraId="1743070E" w14:textId="77777777" w:rsidR="001D46A9" w:rsidRDefault="001D46A9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D36AE3A" w14:textId="77777777" w:rsidR="001D46A9" w:rsidRDefault="001D46A9">
      <w:pPr>
        <w:pStyle w:val="25"/>
        <w:ind w:left="120" w:firstLine="480"/>
      </w:pPr>
    </w:p>
    <w:p w14:paraId="55C6A380" w14:textId="77777777" w:rsidR="001D46A9" w:rsidRDefault="00AB3D23">
      <w:pPr>
        <w:pStyle w:val="2"/>
      </w:pPr>
      <w:bookmarkStart w:id="21" w:name="_Toc17081"/>
      <w:r>
        <w:rPr>
          <w:rFonts w:hint="eastAsia"/>
        </w:rPr>
        <w:lastRenderedPageBreak/>
        <w:t>配置控制委员会组织机构图</w:t>
      </w:r>
      <w:bookmarkEnd w:id="18"/>
      <w:bookmarkEnd w:id="21"/>
    </w:p>
    <w:p w14:paraId="407B4A94" w14:textId="77777777" w:rsidR="001D46A9" w:rsidRDefault="00AB3D23">
      <w:pPr>
        <w:pStyle w:val="25"/>
        <w:ind w:left="120" w:firstLine="40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77F634" wp14:editId="34524800">
                <wp:simplePos x="0" y="0"/>
                <wp:positionH relativeFrom="column">
                  <wp:posOffset>659130</wp:posOffset>
                </wp:positionH>
                <wp:positionV relativeFrom="paragraph">
                  <wp:posOffset>149860</wp:posOffset>
                </wp:positionV>
                <wp:extent cx="4791075" cy="2076450"/>
                <wp:effectExtent l="0" t="0" r="28575" b="19050"/>
                <wp:wrapNone/>
                <wp:docPr id="47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076450"/>
                          <a:chOff x="2040" y="2661"/>
                          <a:chExt cx="6308" cy="3270"/>
                        </a:xfrm>
                      </wpg:grpSpPr>
                      <wps:wsp>
                        <wps:cNvPr id="39" name="_s2065"/>
                        <wps:cNvCnPr>
                          <a:stCxn id="45" idx="0"/>
                          <a:endCxn id="42" idx="2"/>
                        </wps:cNvCnPr>
                        <wps:spPr>
                          <a:xfrm rot="16200000" flipV="1">
                            <a:off x="5825" y="3006"/>
                            <a:ext cx="980" cy="2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_s2069"/>
                        <wps:cNvCnPr>
                          <a:stCxn id="44" idx="0"/>
                          <a:endCxn id="42" idx="2"/>
                        </wps:cNvCnPr>
                        <wps:spPr>
                          <a:xfrm rot="5400000" flipH="1" flipV="1">
                            <a:off x="4714" y="4096"/>
                            <a:ext cx="980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_s2070"/>
                        <wps:cNvCnPr>
                          <a:stCxn id="43" idx="0"/>
                          <a:endCxn id="42" idx="2"/>
                        </wps:cNvCnPr>
                        <wps:spPr>
                          <a:xfrm rot="5400000" flipH="1" flipV="1">
                            <a:off x="3604" y="2985"/>
                            <a:ext cx="980" cy="22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_s2071"/>
                        <wps:cNvSpPr/>
                        <wps:spPr>
                          <a:xfrm>
                            <a:off x="4382" y="2661"/>
                            <a:ext cx="1666" cy="9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23A7226" w14:textId="77777777" w:rsidR="00AB3D23" w:rsidRDefault="00AB3D23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CCB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负责人</w:t>
                              </w:r>
                            </w:p>
                            <w:p w14:paraId="1739D80D" w14:textId="05F4202A" w:rsidR="00AB3D23" w:rsidRDefault="00647B1E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</w:rPr>
                                <w:t>卜茂峰</w:t>
                              </w:r>
                            </w:p>
                          </w:txbxContent>
                        </wps:txbx>
                        <wps:bodyPr vert="horz" wrap="square" lIns="19047" tIns="9523" rIns="19047" bIns="9523" anchor="ctr" upright="1"/>
                      </wps:wsp>
                      <wps:wsp>
                        <wps:cNvPr id="43" name="_s2072"/>
                        <wps:cNvSpPr/>
                        <wps:spPr>
                          <a:xfrm>
                            <a:off x="2040" y="4596"/>
                            <a:ext cx="1866" cy="8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526F09E" w14:textId="4A7A88F4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t>需求分析师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31E9A807" w14:textId="35EB18C6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>潘凡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vert="horz" wrap="square" lIns="19047" tIns="9523" rIns="19047" bIns="9523" anchor="ctr" upright="1"/>
                      </wps:wsp>
                      <wps:wsp>
                        <wps:cNvPr id="44" name="_s2073"/>
                        <wps:cNvSpPr/>
                        <wps:spPr>
                          <a:xfrm>
                            <a:off x="4261" y="4596"/>
                            <a:ext cx="1866" cy="13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84A7CF8" w14:textId="4E99BE50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t>数据库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>设计师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2CA8DEC8" w14:textId="2439AECE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>李重阳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5776A55" w14:textId="77777777" w:rsidR="00AB3D23" w:rsidRDefault="00AB3D23"/>
                          </w:txbxContent>
                        </wps:txbx>
                        <wps:bodyPr vert="horz" wrap="square" lIns="19047" tIns="9523" rIns="19047" bIns="9523" anchor="ctr" upright="1"/>
                      </wps:wsp>
                      <wps:wsp>
                        <wps:cNvPr id="45" name="_s2077"/>
                        <wps:cNvSpPr/>
                        <wps:spPr>
                          <a:xfrm>
                            <a:off x="6482" y="4596"/>
                            <a:ext cx="1866" cy="1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C5CBE41" w14:textId="0DAF48B3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rPr>
                                  <w:rFonts w:hint="eastAsia"/>
                                </w:rPr>
                                <w:t>软件开发工程师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 w:rsidR="00647B1E" w:rsidRPr="00647B1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7CFB97C1" w14:textId="345F66B9" w:rsidR="00AB3D23" w:rsidRDefault="00AB3D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647B1E">
                                <w:t>潘凡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5AF9C6A4" w14:textId="77777777" w:rsidR="00AB3D23" w:rsidRDefault="00AB3D23"/>
                          </w:txbxContent>
                        </wps:txbx>
                        <wps:bodyPr vert="horz" wrap="square" lIns="49590" tIns="24794" rIns="49590" bIns="24794" anchor="ctr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7F634" id="组合 61" o:spid="_x0000_s1026" style="position:absolute;left:0;text-align:left;margin-left:51.9pt;margin-top:11.8pt;width:377.25pt;height:163.5pt;z-index:251661312;mso-width-relative:margin;mso-height-relative:margin" coordorigin="2040,2661" coordsize="6308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2065" o:spid="_x0000_s1027" type="#_x0000_t34" style="position:absolute;left:5825;top:3006;width:980;height:220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" strokeweight="2.25pt"/>
                <v:shape id="_s2069" o:spid="_x0000_s1028" type="#_x0000_t34" style="position:absolute;left:4714;top:4096;width:980;height: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" strokeweight="2.25pt"/>
                <v:shape id="_s2070" o:spid="_x0000_s1029" type="#_x0000_t34" style="position:absolute;left:3604;top:2985;width:980;height:22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" strokeweight="2.25pt"/>
                <v:roundrect id="_s2071" o:spid="_x0000_s1030" style="position:absolute;left:4382;top:2661;width:1666;height: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" fillcolor="#bbe0e3">
                  <v:textbox inset=".52908mm,.26453mm,.52908mm,.26453mm">
                    <w:txbxContent>
                      <w:p w14:paraId="023A7226" w14:textId="77777777" w:rsidR="00AB3D23" w:rsidRDefault="00AB3D23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CCB</w:t>
                        </w:r>
                        <w:r>
                          <w:rPr>
                            <w:rFonts w:hint="eastAsia"/>
                            <w:szCs w:val="21"/>
                          </w:rPr>
                          <w:t>负责人</w:t>
                        </w:r>
                      </w:p>
                      <w:p w14:paraId="1739D80D" w14:textId="05F4202A" w:rsidR="00AB3D23" w:rsidRDefault="00647B1E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</w:rPr>
                          <w:t>卜茂峰</w:t>
                        </w:r>
                      </w:p>
                    </w:txbxContent>
                  </v:textbox>
                </v:roundrect>
                <v:roundrect id="_s2072" o:spid="_x0000_s1031" style="position:absolute;left:2040;top:4596;width:1866;height: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" fillcolor="#bbe0e3">
                  <v:textbox inset=".52908mm,.26453mm,.52908mm,.26453mm">
                    <w:txbxContent>
                      <w:p w14:paraId="3526F09E" w14:textId="4A7A88F4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t>需求分析师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 w:rsidR="00647B1E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31E9A807" w14:textId="35EB18C6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rPr>
                            <w:rFonts w:hint="eastAsia"/>
                          </w:rPr>
                          <w:t>潘凡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oundrect>
                <v:roundrect id="_s2073" o:spid="_x0000_s1032" style="position:absolute;left:4261;top:4596;width:1866;height:1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" fillcolor="#bbe0e3">
                  <v:textbox inset=".52908mm,.26453mm,.52908mm,.26453mm">
                    <w:txbxContent>
                      <w:p w14:paraId="084A7CF8" w14:textId="4E99BE50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t>数据库</w:t>
                        </w:r>
                        <w:r w:rsidR="00647B1E">
                          <w:rPr>
                            <w:rFonts w:hint="eastAsia"/>
                          </w:rPr>
                          <w:t>设计师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 w:rsidR="00647B1E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2CA8DEC8" w14:textId="2439AECE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rPr>
                            <w:rFonts w:hint="eastAsia"/>
                          </w:rPr>
                          <w:t>李重阳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5776A55" w14:textId="77777777" w:rsidR="00AB3D23" w:rsidRDefault="00AB3D23"/>
                    </w:txbxContent>
                  </v:textbox>
                </v:roundrect>
                <v:roundrect id="_s2077" o:spid="_x0000_s1033" style="position:absolute;left:6482;top:4596;width:1866;height:1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" fillcolor="#bbe0e3">
                  <v:textbox inset="1.3775mm,.68872mm,1.3775mm,.68872mm">
                    <w:txbxContent>
                      <w:p w14:paraId="2C5CBE41" w14:textId="0DAF48B3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rPr>
                            <w:rFonts w:hint="eastAsia"/>
                          </w:rPr>
                          <w:t>软件开发工程师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 w:rsidR="00647B1E" w:rsidRPr="00647B1E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7CFB97C1" w14:textId="345F66B9" w:rsidR="00AB3D23" w:rsidRDefault="00AB3D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647B1E">
                          <w:t>潘凡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5AF9C6A4" w14:textId="77777777" w:rsidR="00AB3D23" w:rsidRDefault="00AB3D23"/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60315244" wp14:editId="5F2DEF84">
                <wp:extent cx="6057900" cy="356806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57900" cy="356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w14:anchorId="70F28092" id="图片 1" o:spid="_x0000_s1026" style="width:477pt;height:2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" filled="f" stroked="f">
                <o:lock v:ext="edit" aspectratio="t"/>
                <w10:anchorlock/>
              </v:rect>
            </w:pict>
          </mc:Fallback>
        </mc:AlternateContent>
      </w:r>
    </w:p>
    <w:p w14:paraId="54E8EAE1" w14:textId="77777777" w:rsidR="001D46A9" w:rsidRDefault="00AB3D23">
      <w:pPr>
        <w:pStyle w:val="2"/>
      </w:pPr>
      <w:bookmarkStart w:id="22" w:name="_Toc29899465"/>
      <w:bookmarkStart w:id="23" w:name="_Toc3548"/>
      <w:r>
        <w:rPr>
          <w:rFonts w:hint="eastAsia"/>
        </w:rPr>
        <w:t>客户组织机构图</w:t>
      </w:r>
      <w:bookmarkEnd w:id="22"/>
      <w:bookmarkEnd w:id="23"/>
    </w:p>
    <w:p w14:paraId="06878EC9" w14:textId="77777777" w:rsidR="001D46A9" w:rsidRDefault="00AB3D23">
      <w:pPr>
        <w:pStyle w:val="25"/>
        <w:ind w:left="120" w:firstLine="480"/>
      </w:pPr>
      <w:r>
        <w:rPr>
          <w:rFonts w:hint="eastAsia"/>
        </w:rPr>
        <w:t>客户名称：</w:t>
      </w:r>
    </w:p>
    <w:p w14:paraId="197D6EB8" w14:textId="77777777" w:rsidR="001D46A9" w:rsidRDefault="00AB3D23">
      <w:pPr>
        <w:pStyle w:val="25"/>
        <w:ind w:left="120" w:firstLine="480"/>
      </w:pPr>
      <w:r>
        <w:rPr>
          <w:noProof/>
        </w:rPr>
        <mc:AlternateContent>
          <mc:Choice Requires="wpg">
            <w:drawing>
              <wp:inline distT="0" distB="0" distL="114300" distR="114300" wp14:anchorId="004A7B9D" wp14:editId="1B6F53AA">
                <wp:extent cx="2696210" cy="1959432"/>
                <wp:effectExtent l="0" t="0" r="0" b="3175"/>
                <wp:docPr id="37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2696210" cy="1959432"/>
                          <a:chOff x="5549" y="1836"/>
                          <a:chExt cx="5416" cy="4575"/>
                        </a:xfrm>
                      </wpg:grpSpPr>
                      <wps:wsp>
                        <wps:cNvPr id="29" name="图片 3"/>
                        <wps:cNvSpPr>
                          <a:spLocks noChangeAspect="1" noTextEdit="1"/>
                        </wps:cNvSpPr>
                        <wps:spPr>
                          <a:xfrm>
                            <a:off x="5549" y="1836"/>
                            <a:ext cx="5416" cy="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33" name="_s2055"/>
                        <wps:cNvSpPr/>
                        <wps:spPr>
                          <a:xfrm>
                            <a:off x="7357" y="1845"/>
                            <a:ext cx="2160" cy="24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501394" w14:textId="0D247FB2" w:rsidR="00AB3D23" w:rsidRDefault="00647B1E">
                              <w:pPr>
                                <w:jc w:val="center"/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[</w:t>
                              </w:r>
                              <w:r>
                                <w:rPr>
                                  <w:rFonts w:ascii="宋体" w:hAnsi="宋体"/>
                                </w:rPr>
                                <w:t>高层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经理</w:t>
                              </w:r>
                              <w:r>
                                <w:rPr>
                                  <w:rFonts w:ascii="宋体" w:hAnsi="宋体"/>
                                </w:rPr>
                                <w:t>]</w:t>
                              </w:r>
                            </w:p>
                            <w:p w14:paraId="590BF20D" w14:textId="41996340" w:rsidR="00AB3D23" w:rsidRDefault="00647B1E">
                              <w:pPr>
                                <w:jc w:val="center"/>
                              </w:pPr>
                              <w:r>
                                <w:rPr>
                                  <w:rFonts w:ascii="宋体" w:hAnsi="宋体"/>
                                </w:rPr>
                                <w:t>[Jackson]</w:t>
                              </w:r>
                            </w:p>
                          </w:txbxContent>
                        </wps:txbx>
                        <wps:bodyPr vert="horz" wrap="square" lIns="78638" tIns="39319" rIns="78638" bIns="39319" anchor="ctr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A7B9D" id="组合 2" o:spid="_x0000_s1034" style="width:212.3pt;height:154.3pt;mso-position-horizontal-relative:char;mso-position-vertical-relative:line" coordorigin="5549,1836" coordsize="5416,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">
                <o:lock v:ext="edit" rotation="t" aspectratio="t"/>
                <v:rect id="图片 3" o:spid="_x0000_s1035" style="position:absolute;left:5549;top:1836;width:5416;height:4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o:lock v:ext="edit" aspectratio="t" text="t"/>
                </v:rect>
                <v:roundrect id="_s2055" o:spid="_x0000_s1036" style="position:absolute;left:7357;top:1845;width:2160;height:24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" fillcolor="#bbe0e3">
                  <v:textbox inset="2.18439mm,1.0922mm,2.18439mm,1.0922mm">
                    <w:txbxContent>
                      <w:p w14:paraId="56501394" w14:textId="0D247FB2" w:rsidR="00AB3D23" w:rsidRDefault="00647B1E">
                        <w:pPr>
                          <w:jc w:val="center"/>
                        </w:pPr>
                        <w:r>
                          <w:rPr>
                            <w:rFonts w:ascii="宋体" w:hAnsi="宋体" w:hint="eastAsia"/>
                          </w:rPr>
                          <w:t>[</w:t>
                        </w:r>
                        <w:r>
                          <w:rPr>
                            <w:rFonts w:ascii="宋体" w:hAnsi="宋体"/>
                          </w:rPr>
                          <w:t>高层</w:t>
                        </w:r>
                        <w:r>
                          <w:rPr>
                            <w:rFonts w:ascii="宋体" w:hAnsi="宋体" w:hint="eastAsia"/>
                          </w:rPr>
                          <w:t>经理</w:t>
                        </w:r>
                        <w:r>
                          <w:rPr>
                            <w:rFonts w:ascii="宋体" w:hAnsi="宋体"/>
                          </w:rPr>
                          <w:t>]</w:t>
                        </w:r>
                      </w:p>
                      <w:p w14:paraId="590BF20D" w14:textId="41996340" w:rsidR="00AB3D23" w:rsidRDefault="00647B1E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</w:rPr>
                          <w:t>[Jackson]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C0D3712" w14:textId="77777777" w:rsidR="001D46A9" w:rsidRDefault="00AB3D23">
      <w:pPr>
        <w:pStyle w:val="1"/>
      </w:pPr>
      <w:bookmarkStart w:id="24" w:name="_Toc25541"/>
      <w:r>
        <w:rPr>
          <w:rFonts w:hint="eastAsia"/>
        </w:rPr>
        <w:lastRenderedPageBreak/>
        <w:t>项目总体计划</w:t>
      </w:r>
      <w:bookmarkEnd w:id="24"/>
    </w:p>
    <w:p w14:paraId="2206B084" w14:textId="18E953A3" w:rsidR="001D46A9" w:rsidRDefault="00AB3D23">
      <w:pPr>
        <w:pStyle w:val="2"/>
      </w:pPr>
      <w:bookmarkStart w:id="25" w:name="_Toc25793"/>
      <w:r>
        <w:rPr>
          <w:rFonts w:hint="eastAsia"/>
        </w:rPr>
        <w:t>项目预计开始时间</w:t>
      </w:r>
      <w:bookmarkEnd w:id="25"/>
    </w:p>
    <w:p w14:paraId="4A3A5481" w14:textId="45F6CB62" w:rsidR="00647B1E" w:rsidRPr="00647B1E" w:rsidRDefault="00647B1E" w:rsidP="00647B1E">
      <w:pPr>
        <w:pStyle w:val="25"/>
        <w:ind w:left="120" w:firstLine="480"/>
      </w:pPr>
      <w:r>
        <w:rPr>
          <w:rFonts w:hint="eastAsia"/>
        </w:rPr>
        <w:t>2</w:t>
      </w:r>
      <w:r>
        <w:t>021-4-01</w:t>
      </w:r>
    </w:p>
    <w:p w14:paraId="03A689A1" w14:textId="77777777" w:rsidR="00647B1E" w:rsidRDefault="00AB3D23" w:rsidP="00647B1E">
      <w:pPr>
        <w:pStyle w:val="2"/>
      </w:pPr>
      <w:bookmarkStart w:id="26" w:name="_Toc8082"/>
      <w:r>
        <w:rPr>
          <w:rFonts w:hint="eastAsia"/>
        </w:rPr>
        <w:t>项目预计结束时间</w:t>
      </w:r>
      <w:bookmarkEnd w:id="26"/>
    </w:p>
    <w:p w14:paraId="769D0F78" w14:textId="77777777" w:rsidR="00647B1E" w:rsidRDefault="00647B1E" w:rsidP="00647B1E">
      <w:pPr>
        <w:pStyle w:val="25"/>
        <w:ind w:left="120" w:firstLine="480"/>
      </w:pPr>
    </w:p>
    <w:p w14:paraId="42478B02" w14:textId="37B1F099" w:rsidR="00647B1E" w:rsidRPr="00647B1E" w:rsidRDefault="00647B1E" w:rsidP="00647B1E">
      <w:pPr>
        <w:pStyle w:val="25"/>
        <w:ind w:left="120" w:firstLine="480"/>
        <w:sectPr w:rsidR="00647B1E" w:rsidRPr="00647B1E" w:rsidSect="009B7AAC">
          <w:headerReference w:type="default" r:id="rId11"/>
          <w:footerReference w:type="default" r:id="rId12"/>
          <w:pgSz w:w="11906" w:h="16838" w:code="9"/>
          <w:pgMar w:top="1701" w:right="1797" w:bottom="1440" w:left="1797" w:header="851" w:footer="1021" w:gutter="0"/>
          <w:cols w:space="720"/>
          <w:docGrid w:type="linesAndChars" w:linePitch="326"/>
        </w:sectPr>
      </w:pPr>
      <w:r>
        <w:rPr>
          <w:rFonts w:hint="eastAsia"/>
        </w:rPr>
        <w:t>2</w:t>
      </w:r>
      <w:r>
        <w:t>021-8-0</w:t>
      </w:r>
    </w:p>
    <w:p w14:paraId="4DACA7F6" w14:textId="77777777" w:rsidR="001D46A9" w:rsidRDefault="001D46A9" w:rsidP="009B7AAC">
      <w:pPr>
        <w:pStyle w:val="25"/>
        <w:ind w:leftChars="0" w:left="0" w:firstLineChars="0" w:firstLine="0"/>
        <w:rPr>
          <w:rFonts w:ascii="Arial" w:hAnsi="Arial"/>
          <w:b/>
          <w:bCs/>
        </w:rPr>
      </w:pPr>
    </w:p>
    <w:p w14:paraId="73B47935" w14:textId="589DC75D" w:rsidR="001D46A9" w:rsidRDefault="00AB3D23">
      <w:pPr>
        <w:pStyle w:val="2"/>
      </w:pPr>
      <w:bookmarkStart w:id="27" w:name="_Toc9214"/>
      <w:r>
        <w:rPr>
          <w:rFonts w:hint="eastAsia"/>
        </w:rPr>
        <w:t>项目阶段交付成果</w:t>
      </w:r>
      <w:bookmarkEnd w:id="27"/>
    </w:p>
    <w:p w14:paraId="37F630F3" w14:textId="77777777" w:rsidR="007214ED" w:rsidRPr="007214ED" w:rsidRDefault="007214ED" w:rsidP="007214ED">
      <w:pPr>
        <w:pStyle w:val="25"/>
        <w:ind w:left="120" w:firstLine="480"/>
      </w:pPr>
    </w:p>
    <w:tbl>
      <w:tblPr>
        <w:tblW w:w="44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2121"/>
        <w:gridCol w:w="988"/>
        <w:gridCol w:w="1276"/>
        <w:gridCol w:w="704"/>
        <w:gridCol w:w="1416"/>
        <w:gridCol w:w="1271"/>
        <w:gridCol w:w="1269"/>
        <w:gridCol w:w="995"/>
      </w:tblGrid>
      <w:tr w:rsidR="009B7AAC" w14:paraId="6C5E1092" w14:textId="77777777" w:rsidTr="009B7AAC">
        <w:trPr>
          <w:trHeight w:val="300"/>
        </w:trPr>
        <w:tc>
          <w:tcPr>
            <w:tcW w:w="9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D9AD538" w14:textId="77777777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项目阶段</w:t>
            </w:r>
          </w:p>
        </w:tc>
        <w:tc>
          <w:tcPr>
            <w:tcW w:w="8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F2C5FE" w14:textId="77777777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活动</w:t>
            </w:r>
          </w:p>
        </w:tc>
        <w:tc>
          <w:tcPr>
            <w:tcW w:w="40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A29CD4" w14:textId="77777777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8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6AAD773" w14:textId="3AF2F31C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覆盖度</w:t>
            </w:r>
          </w:p>
        </w:tc>
        <w:tc>
          <w:tcPr>
            <w:tcW w:w="10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4C270" w14:textId="4AC6A75D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通过标准</w:t>
            </w:r>
          </w:p>
        </w:tc>
        <w:tc>
          <w:tcPr>
            <w:tcW w:w="91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D944669" w14:textId="77777777" w:rsidR="009B7AAC" w:rsidRDefault="009B7A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缺陷密度</w:t>
            </w:r>
          </w:p>
        </w:tc>
      </w:tr>
      <w:tr w:rsidR="007214ED" w14:paraId="4F95E96C" w14:textId="77777777" w:rsidTr="007214ED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FAE9690" w14:textId="77777777" w:rsidR="007214ED" w:rsidRDefault="007214E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7D31750" w14:textId="77777777" w:rsidR="007214ED" w:rsidRDefault="007214E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321B6D" w14:textId="77777777" w:rsidR="007214ED" w:rsidRDefault="007214E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04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082764" w14:textId="7777777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单位</w:t>
            </w:r>
          </w:p>
          <w:p w14:paraId="67EA2F0B" w14:textId="5264F49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E1BB049" w14:textId="7777777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轻微的和次要的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7469A97" w14:textId="7777777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严重的和主要的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AA563ED" w14:textId="7777777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轻微的和次要的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5F76978" w14:textId="77777777" w:rsidR="007214ED" w:rsidRDefault="007214E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严重的和主要的</w:t>
            </w:r>
          </w:p>
        </w:tc>
      </w:tr>
      <w:tr w:rsidR="005C3192" w14:paraId="2CDF4A57" w14:textId="77777777" w:rsidTr="008A313C">
        <w:trPr>
          <w:trHeight w:val="300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28C35A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项目启动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DB3BD8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项目已定义过程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93B9BE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E2FE01" w14:textId="4923119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374A19" w14:textId="6FF6DBF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2283D7" w14:textId="715B1261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C289204" w14:textId="762E377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76852A" w14:textId="5B23901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7565BAB4" w14:textId="77777777" w:rsidTr="008A313C">
        <w:trPr>
          <w:trHeight w:val="300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33BA49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项目计划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7E2B5C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软件开发计划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521BA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AC04C9" w14:textId="4569EA28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D40867D" w14:textId="6CECC08C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741970" w14:textId="1022486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400C816" w14:textId="6613DA3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D08CB23" w14:textId="2C48021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3B470B08" w14:textId="77777777" w:rsidTr="008A313C">
        <w:trPr>
          <w:trHeight w:val="300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B8860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需求开发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FB6188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需求规格说明书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D9A32F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F67CB1" w14:textId="0452D0B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31A512A" w14:textId="29614E0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A8A14E" w14:textId="0E40004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74120A8" w14:textId="22A6D96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88E6F0C" w14:textId="6185EF12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B9BF96B" w14:textId="77777777" w:rsidTr="008A313C">
        <w:trPr>
          <w:trHeight w:val="300"/>
        </w:trPr>
        <w:tc>
          <w:tcPr>
            <w:tcW w:w="9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7F0C6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概要设计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0C4EE5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系统体系架构设计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3B81DB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CE50F3" w14:textId="23AC95E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90472FD" w14:textId="110A0976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BC1F5D" w14:textId="485705AC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E0C0941" w14:textId="75F010F2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ECBCD9D" w14:textId="6A316BE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DC04730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BC6199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F921CB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数据库设计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924236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5D8131" w14:textId="45CB090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0322783" w14:textId="3D78A526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80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22D063" w14:textId="4D81709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5A1534A" w14:textId="20146DD1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904F1E3" w14:textId="0504E851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300CC2DF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77DF59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C003D2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概要设计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5F4264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C69B50" w14:textId="58245B0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541186A" w14:textId="7AD92E3F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5277DF" w14:textId="79C8901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FCD65ED" w14:textId="120DCCA1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5CC0C9C" w14:textId="285120C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82C5986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9CA4C6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6A2FE0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测试策略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BB663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3DE40B" w14:textId="65223FB8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C6269CB" w14:textId="78D01D4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814486" w14:textId="1E4DAB2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82E8FDD" w14:textId="3670038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D51DA31" w14:textId="4B63325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0FF4F29" w14:textId="77777777" w:rsidTr="008A313C">
        <w:trPr>
          <w:trHeight w:val="300"/>
        </w:trPr>
        <w:tc>
          <w:tcPr>
            <w:tcW w:w="9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734DB6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开发实施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790566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系统测试用例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D1026F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2B5B77" w14:textId="2B58B1D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560AE68" w14:textId="62FFDFF8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0FC53E" w14:textId="24AB284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D0E9FF0" w14:textId="0243E6A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51A6773" w14:textId="378FB28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BF38D96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8CD46D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BE2F17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系统测试计划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2168D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199107" w14:textId="300F553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5DD91BC" w14:textId="0D40095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2CAB1E" w14:textId="5534AEA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CAD853A" w14:textId="01F44646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7DCC80D" w14:textId="1EC0232F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07FE094E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8B9EDC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5A695C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集成测试用例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88EFF9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DA5A67" w14:textId="1B04F571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9CAF244" w14:textId="6CB2CC5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BCF42A" w14:textId="611C9FA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0EFEAD1" w14:textId="1338A85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F101B8E" w14:textId="4C12828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79B80F7C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B7AC56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5B1F29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产品集成方案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C7190C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B85AEE" w14:textId="09AA1632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A85260B" w14:textId="2256AE08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1135B5" w14:textId="2226580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C46460F" w14:textId="7F9F42A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4EFA771A" w14:textId="7D25BD8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24248877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370F98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5E0453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详细设计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D8B047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728D50" w14:textId="048D2C9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4A40C74" w14:textId="5E784786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97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7EA88A" w14:textId="340B2C5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A148D45" w14:textId="6A78D0C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17C99CA" w14:textId="2BE480A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38A1AF85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940BE8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999DFB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单元测试用例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4E8E72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66AF9A" w14:textId="7A107C0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E6B85CF" w14:textId="45E1EC7F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F90807" w14:textId="2BB15A8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5B5C65D" w14:textId="22C1D38C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0987C51D" w14:textId="7828E29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4115F066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D74DD2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D13639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代码(类型)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1A06BD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FD12D2" w14:textId="2A6A057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AC7F36E" w14:textId="04D884C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87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D2A771" w14:textId="4DEBB59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36E63C7" w14:textId="00DD5A5C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CF6BF4F" w14:textId="53894C6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0BFDABFB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B44376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8CC780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单元测试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CE7E33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0B48F1" w14:textId="723AE6D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6FA04B7" w14:textId="70C53AB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93BF0A" w14:textId="66A2C1B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4F14C550" w14:textId="46E02D40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6AE2705E" w14:textId="55445F49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0A4B357A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BB69F8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DD01E5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安装手册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9E8DDF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2786A0" w14:textId="610BB20F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9649392" w14:textId="339408B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7E342A" w14:textId="0CEF65F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EA3E6DB" w14:textId="2134C21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0DC30DC" w14:textId="3B084DE2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168E7DE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4F3CBA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D94FE9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用户手册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DB7B29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CCA62D" w14:textId="02B183C3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460FC777" w14:textId="7742C53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640622" w14:textId="5727D40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64C2CDB" w14:textId="00061F55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5361939E" w14:textId="48A0B330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442C539" w14:textId="77777777" w:rsidTr="008A313C">
        <w:trPr>
          <w:trHeight w:val="300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9416D4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集成测试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3C7B11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集成测试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49E98E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F7186D" w14:textId="1C86542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74710F12" w14:textId="5795CE9D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5C20F2" w14:textId="2DFDF0D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5968C40C" w14:textId="05ECBDD9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2335DBED" w14:textId="58071B5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43FB0F1" w14:textId="77777777" w:rsidTr="008A313C">
        <w:trPr>
          <w:trHeight w:val="300"/>
        </w:trPr>
        <w:tc>
          <w:tcPr>
            <w:tcW w:w="9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950966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系统测试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968B43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系统测试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A6950E5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测试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0174AB" w14:textId="159A81FE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1E5AA06" w14:textId="26CA4C86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3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B88338" w14:textId="020CB828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3B8EC96B" w14:textId="663BE9A0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B430E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</w:tcPr>
          <w:p w14:paraId="6FD1F20C" w14:textId="23B0CFD2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5C3192" w14:paraId="64A42248" w14:textId="77777777" w:rsidTr="008A313C">
        <w:trPr>
          <w:trHeight w:val="300"/>
        </w:trPr>
        <w:tc>
          <w:tcPr>
            <w:tcW w:w="92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73EDAE" w14:textId="77777777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722E23" w14:textId="77777777" w:rsidR="005C3192" w:rsidRDefault="005C3192" w:rsidP="005C319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系统测试报告</w:t>
            </w:r>
          </w:p>
        </w:tc>
        <w:tc>
          <w:tcPr>
            <w:tcW w:w="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60CD5B" w14:textId="77777777" w:rsidR="005C3192" w:rsidRDefault="005C3192" w:rsidP="005C319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评审</w:t>
            </w:r>
          </w:p>
        </w:tc>
        <w:tc>
          <w:tcPr>
            <w:tcW w:w="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E0F21E" w14:textId="4FF58AEF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4AB53121" w14:textId="6D5A010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3174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  <w:r w:rsidRPr="00013174">
              <w:rPr>
                <w:rFonts w:ascii="宋体" w:hAnsi="宋体" w:cs="宋体"/>
                <w:color w:val="000000"/>
                <w:sz w:val="22"/>
                <w:szCs w:val="22"/>
              </w:rPr>
              <w:t>0%</w:t>
            </w:r>
          </w:p>
        </w:tc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2A9CBA" w14:textId="3D01806B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00%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11CB47F7" w14:textId="4D5FA9AA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 w:rsidRPr="00EB430E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  <w:tc>
          <w:tcPr>
            <w:tcW w:w="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3E9491A4" w14:textId="51215E64" w:rsidR="005C3192" w:rsidRDefault="005C3192" w:rsidP="005C319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5BB7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  <w:r w:rsidRPr="006B5BB7">
              <w:rPr>
                <w:rFonts w:ascii="宋体" w:hAnsi="宋体" w:cs="宋体"/>
                <w:color w:val="000000"/>
                <w:sz w:val="22"/>
                <w:szCs w:val="22"/>
              </w:rPr>
              <w:t>%</w:t>
            </w:r>
          </w:p>
        </w:tc>
      </w:tr>
      <w:tr w:rsidR="009B7AAC" w14:paraId="299D335F" w14:textId="77777777" w:rsidTr="007214ED">
        <w:trPr>
          <w:trHeight w:val="30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7C41EF8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9E4B869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6833CFB" w14:textId="77777777" w:rsidR="001D46A9" w:rsidRDefault="001D46A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3C742CD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E5A6F3D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E6A5CEA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17B4A1B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1D6EA7D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CEEA0D7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9B7AAC" w14:paraId="33051836" w14:textId="77777777" w:rsidTr="009B7AAC">
        <w:trPr>
          <w:trHeight w:val="30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EC88022" w14:textId="77777777" w:rsidR="001D46A9" w:rsidRDefault="00AB3D23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说明：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CE849CE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664392E" w14:textId="77777777" w:rsidR="001D46A9" w:rsidRDefault="001D46A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DF26F48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8A3E145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205CBD0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368C9CD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6126BC7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BBD94DF" w14:textId="77777777" w:rsidR="001D46A9" w:rsidRDefault="001D46A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1D46A9" w14:paraId="475A3DA0" w14:textId="77777777" w:rsidTr="009B7AAC">
        <w:trPr>
          <w:gridAfter w:val="8"/>
          <w:wAfter w:w="4076" w:type="pct"/>
          <w:trHeight w:val="30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7EAA5A" w14:textId="77777777" w:rsidR="001D46A9" w:rsidRDefault="00AB3D2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1.覆盖度 指项目进行评审或测试时的覆盖比例</w:t>
            </w:r>
          </w:p>
        </w:tc>
      </w:tr>
      <w:tr w:rsidR="001D46A9" w14:paraId="150CB552" w14:textId="77777777" w:rsidTr="009B7AAC">
        <w:trPr>
          <w:gridAfter w:val="8"/>
          <w:wAfter w:w="4076" w:type="pct"/>
          <w:trHeight w:val="30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6BFAF16C" w14:textId="77777777" w:rsidR="001D46A9" w:rsidRDefault="00AB3D23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2.通过标准 指项目进行评审或测试时的通过准则</w:t>
            </w:r>
          </w:p>
        </w:tc>
      </w:tr>
      <w:tr w:rsidR="001D46A9" w14:paraId="1F61E533" w14:textId="77777777" w:rsidTr="009B7AAC">
        <w:trPr>
          <w:gridAfter w:val="8"/>
          <w:wAfter w:w="4076" w:type="pct"/>
          <w:trHeight w:val="30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14:paraId="2394D2A6" w14:textId="77777777" w:rsidR="001D46A9" w:rsidRDefault="00AB3D23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3.缺陷密度 指根据产品的规模估计会产生的缺陷数。</w:t>
            </w:r>
          </w:p>
        </w:tc>
      </w:tr>
    </w:tbl>
    <w:p w14:paraId="09A2A687" w14:textId="77777777" w:rsidR="001D46A9" w:rsidRDefault="001D46A9">
      <w:pPr>
        <w:pStyle w:val="25"/>
        <w:ind w:left="120" w:firstLine="480"/>
      </w:pPr>
    </w:p>
    <w:p w14:paraId="3FDB4A15" w14:textId="77777777" w:rsidR="001D46A9" w:rsidRDefault="001D46A9">
      <w:pPr>
        <w:pStyle w:val="25"/>
        <w:ind w:leftChars="0" w:firstLineChars="0"/>
        <w:rPr>
          <w:color w:val="FF0000"/>
          <w:sz w:val="21"/>
          <w:szCs w:val="21"/>
        </w:rPr>
      </w:pPr>
    </w:p>
    <w:p w14:paraId="5AB5D494" w14:textId="77777777" w:rsidR="001D46A9" w:rsidRDefault="00AB3D23">
      <w:pPr>
        <w:pStyle w:val="25"/>
        <w:ind w:leftChars="0" w:left="6300" w:firstLineChars="0" w:firstLine="0"/>
      </w:pPr>
      <w:r>
        <w:rPr>
          <w:rFonts w:ascii="宋体" w:hAnsi="宋体"/>
          <w:color w:val="000000"/>
        </w:rPr>
        <w:t xml:space="preserve">== </w:t>
      </w:r>
      <w:r>
        <w:rPr>
          <w:rFonts w:ascii="宋体" w:hAnsi="宋体" w:hint="eastAsia"/>
          <w:color w:val="000000"/>
        </w:rPr>
        <w:t>文档结束</w:t>
      </w:r>
      <w:r>
        <w:rPr>
          <w:rFonts w:ascii="宋体" w:hAnsi="宋体"/>
          <w:color w:val="000000"/>
        </w:rPr>
        <w:t xml:space="preserve"> ==</w:t>
      </w:r>
    </w:p>
    <w:p w14:paraId="0CA92083" w14:textId="77777777" w:rsidR="001D46A9" w:rsidRDefault="001D46A9">
      <w:pPr>
        <w:pStyle w:val="25"/>
        <w:ind w:leftChars="0" w:firstLineChars="0"/>
      </w:pPr>
    </w:p>
    <w:sectPr w:rsidR="001D46A9">
      <w:pgSz w:w="16838" w:h="11906" w:orient="landscape"/>
      <w:pgMar w:top="1797" w:right="1701" w:bottom="1797" w:left="1440" w:header="851" w:footer="102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4C18" w14:textId="77777777" w:rsidR="006329D9" w:rsidRDefault="006329D9">
      <w:r>
        <w:separator/>
      </w:r>
    </w:p>
  </w:endnote>
  <w:endnote w:type="continuationSeparator" w:id="0">
    <w:p w14:paraId="75AED3F4" w14:textId="77777777" w:rsidR="006329D9" w:rsidRDefault="0063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0AD3" w14:textId="77777777" w:rsidR="00AB3D23" w:rsidRDefault="00AB3D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208BC" w14:textId="77777777" w:rsidR="006329D9" w:rsidRDefault="006329D9">
      <w:r>
        <w:separator/>
      </w:r>
    </w:p>
  </w:footnote>
  <w:footnote w:type="continuationSeparator" w:id="0">
    <w:p w14:paraId="58E44F70" w14:textId="77777777" w:rsidR="006329D9" w:rsidRDefault="00632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C921" w14:textId="77777777" w:rsidR="00AB3D23" w:rsidRDefault="00AB3D23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4D0"/>
    <w:multiLevelType w:val="hybridMultilevel"/>
    <w:tmpl w:val="68E69D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257093"/>
    <w:multiLevelType w:val="hybridMultilevel"/>
    <w:tmpl w:val="E140E77E"/>
    <w:lvl w:ilvl="0" w:tplc="F684DE2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34B00ED0"/>
    <w:multiLevelType w:val="hybridMultilevel"/>
    <w:tmpl w:val="036A3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C17534"/>
    <w:multiLevelType w:val="hybridMultilevel"/>
    <w:tmpl w:val="41142E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C865F1"/>
    <w:multiLevelType w:val="hybridMultilevel"/>
    <w:tmpl w:val="11A2F9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420EBB"/>
    <w:multiLevelType w:val="multilevel"/>
    <w:tmpl w:val="6B420EB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709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92"/>
        </w:tabs>
        <w:ind w:left="992" w:hanging="992"/>
      </w:pPr>
      <w:rPr>
        <w:rFonts w:ascii="Arial" w:eastAsia="宋体" w:hAnsi="Arial" w:hint="default"/>
        <w:b/>
        <w:i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7F2B70F2"/>
    <w:multiLevelType w:val="hybridMultilevel"/>
    <w:tmpl w:val="BA585B3C"/>
    <w:lvl w:ilvl="0" w:tplc="B0E6D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D253DB"/>
    <w:rsid w:val="00001565"/>
    <w:rsid w:val="00085510"/>
    <w:rsid w:val="001D46A9"/>
    <w:rsid w:val="00287D55"/>
    <w:rsid w:val="0039220F"/>
    <w:rsid w:val="005A789D"/>
    <w:rsid w:val="005B2A39"/>
    <w:rsid w:val="005C3192"/>
    <w:rsid w:val="006329D9"/>
    <w:rsid w:val="00647B1E"/>
    <w:rsid w:val="007214ED"/>
    <w:rsid w:val="00775392"/>
    <w:rsid w:val="009B7AAC"/>
    <w:rsid w:val="00A41FE1"/>
    <w:rsid w:val="00A57F17"/>
    <w:rsid w:val="00A851BE"/>
    <w:rsid w:val="00AB3D23"/>
    <w:rsid w:val="00BB37E8"/>
    <w:rsid w:val="00DE0D4A"/>
    <w:rsid w:val="00E43D9D"/>
    <w:rsid w:val="00F24814"/>
    <w:rsid w:val="00FD11B7"/>
    <w:rsid w:val="00FE7C3C"/>
    <w:rsid w:val="017E2913"/>
    <w:rsid w:val="044B4721"/>
    <w:rsid w:val="087C564C"/>
    <w:rsid w:val="0E0724F0"/>
    <w:rsid w:val="161621A4"/>
    <w:rsid w:val="16D25514"/>
    <w:rsid w:val="1CEF7F24"/>
    <w:rsid w:val="3B20003B"/>
    <w:rsid w:val="3DD253DB"/>
    <w:rsid w:val="45F469CE"/>
    <w:rsid w:val="47BD437E"/>
    <w:rsid w:val="57A93940"/>
    <w:rsid w:val="5C2A47C9"/>
    <w:rsid w:val="657E7105"/>
    <w:rsid w:val="699E112B"/>
    <w:rsid w:val="72784961"/>
    <w:rsid w:val="72F2641E"/>
    <w:rsid w:val="7FD5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20769"/>
  <w15:docId w15:val="{73001D56-CEB8-4A98-9AE2-A6DB6B28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able of figures" w:uiPriority="99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2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2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2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2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i/>
      <w:szCs w:val="28"/>
    </w:rPr>
  </w:style>
  <w:style w:type="paragraph" w:styleId="5">
    <w:name w:val="heading 5"/>
    <w:basedOn w:val="a"/>
    <w:next w:val="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szCs w:val="28"/>
    </w:rPr>
  </w:style>
  <w:style w:type="paragraph" w:styleId="6">
    <w:name w:val="heading 6"/>
    <w:basedOn w:val="a"/>
    <w:next w:val="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Cs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">
    <w:name w:val="样式正文首行缩进2.5"/>
    <w:basedOn w:val="20"/>
    <w:pPr>
      <w:ind w:leftChars="50" w:left="50" w:firstLine="200"/>
    </w:pPr>
  </w:style>
  <w:style w:type="paragraph" w:styleId="20">
    <w:name w:val="Body Text First Indent 2"/>
    <w:basedOn w:val="a3"/>
    <w:pPr>
      <w:ind w:firstLineChars="200" w:firstLine="420"/>
    </w:pPr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TOC7">
    <w:name w:val="toc 7"/>
    <w:basedOn w:val="a"/>
    <w:next w:val="a"/>
    <w:semiHidden/>
    <w:pPr>
      <w:ind w:left="1440"/>
      <w:jc w:val="left"/>
    </w:pPr>
    <w:rPr>
      <w:sz w:val="18"/>
      <w:szCs w:val="18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Arial" w:eastAsia="MS Gothic" w:hAnsi="Arial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tabs>
        <w:tab w:val="left" w:pos="920"/>
        <w:tab w:val="right" w:leader="dot" w:pos="8302"/>
      </w:tabs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 w:val="18"/>
      <w:szCs w:val="18"/>
    </w:rPr>
  </w:style>
  <w:style w:type="paragraph" w:styleId="a8">
    <w:name w:val="Title"/>
    <w:basedOn w:val="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rPr>
      <w:color w:val="800080"/>
      <w:u w:val="single"/>
    </w:rPr>
  </w:style>
  <w:style w:type="character" w:styleId="ab">
    <w:name w:val="Hyperlink"/>
    <w:basedOn w:val="a0"/>
    <w:rPr>
      <w:color w:val="0000FF"/>
      <w:u w:val="single"/>
    </w:rPr>
  </w:style>
  <w:style w:type="paragraph" w:customStyle="1" w:styleId="infoblue00">
    <w:name w:val="样式 infoblue + 小五 左侧:  0 厘米 段后: 0 磅 行距: 单倍行距"/>
    <w:basedOn w:val="infoblue"/>
    <w:pPr>
      <w:spacing w:after="0" w:line="240" w:lineRule="auto"/>
      <w:ind w:left="0"/>
    </w:pPr>
    <w:rPr>
      <w:rFonts w:cs="宋体"/>
      <w:i w:val="0"/>
      <w:sz w:val="18"/>
      <w:szCs w:val="18"/>
    </w:rPr>
  </w:style>
  <w:style w:type="paragraph" w:customStyle="1" w:styleId="infoblue">
    <w:name w:val="infoblue"/>
    <w:basedOn w:val="a"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  <w:szCs w:val="20"/>
    </w:rPr>
  </w:style>
  <w:style w:type="paragraph" w:customStyle="1" w:styleId="Style24">
    <w:name w:val="_Style 24"/>
    <w:basedOn w:val="a"/>
    <w:next w:val="a"/>
  </w:style>
  <w:style w:type="character" w:customStyle="1" w:styleId="ac">
    <w:name w:val="样式 (中文) 黑体 小五 加粗"/>
    <w:basedOn w:val="a0"/>
    <w:rPr>
      <w:rFonts w:ascii="Times New Roman" w:eastAsia="黑体" w:hAnsi="Times New Roman"/>
      <w:b/>
      <w:bCs/>
      <w:sz w:val="18"/>
    </w:rPr>
  </w:style>
  <w:style w:type="character" w:customStyle="1" w:styleId="infoblue00Char">
    <w:name w:val="样式 infoblue + 小五 左侧:  0 厘米 段后: 0 磅 行距: 单倍行距 Char"/>
    <w:basedOn w:val="infoblueChar"/>
    <w:rPr>
      <w:rFonts w:eastAsia="宋体" w:cs="宋体"/>
      <w:i/>
      <w:iCs/>
      <w:color w:val="0000FF"/>
      <w:sz w:val="18"/>
      <w:szCs w:val="18"/>
      <w:lang w:val="en-US" w:eastAsia="zh-CN" w:bidi="ar-SA"/>
    </w:rPr>
  </w:style>
  <w:style w:type="character" w:customStyle="1" w:styleId="infoblueChar">
    <w:name w:val="infoblue Char"/>
    <w:basedOn w:val="a0"/>
    <w:rPr>
      <w:rFonts w:eastAsia="宋体"/>
      <w:i/>
      <w:iCs/>
      <w:color w:val="0000FF"/>
      <w:lang w:val="en-US" w:eastAsia="zh-CN" w:bidi="ar-SA"/>
    </w:rPr>
  </w:style>
  <w:style w:type="paragraph" w:styleId="ad">
    <w:name w:val="List Paragraph"/>
    <w:basedOn w:val="a"/>
    <w:uiPriority w:val="34"/>
    <w:qFormat/>
    <w:rsid w:val="00A851B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e">
    <w:name w:val="table of figures"/>
    <w:basedOn w:val="a"/>
    <w:next w:val="a"/>
    <w:uiPriority w:val="99"/>
    <w:unhideWhenUsed/>
    <w:rsid w:val="00A851BE"/>
    <w:pPr>
      <w:ind w:leftChars="200" w:left="200" w:hangingChars="200" w:hanging="20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494;&#20113;\1%20&#25945;&#23398;&#24037;&#20316;&#22791;&#20221;\2020-2021&#24180;&#24230;&#31532;&#20108;&#23398;&#26399;\1%20&#36719;&#20214;&#39033;&#30446;&#31649;&#29702;\&#35745;&#21010;&#39764;&#26495;\YYYYxxx-PROJ-&#39033;&#30446;&#21551;&#21160;&#38454;&#27573;--&#39033;&#30446;&#31456;&#3124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1C1759E-0377-48DE-B80A-DC6BF0944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YYYYxxx-PROJ-项目启动阶段--项目章程.dot</Template>
  <TotalTime>1</TotalTime>
  <Pages>13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淡水</dc:creator>
  <dc:description> </dc:description>
  <cp:lastModifiedBy>卜茂峰</cp:lastModifiedBy>
  <cp:revision>2</cp:revision>
  <dcterms:created xsi:type="dcterms:W3CDTF">2021-04-11T13:02:00Z</dcterms:created>
  <dcterms:modified xsi:type="dcterms:W3CDTF">2021-04-11T13:02:00Z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</vt:lpwstr>
  </property>
  <property fmtid="{D5CDD505-2E9C-101B-9397-08002B2CF9AE}" pid="3" name="CustomerName">
    <vt:lpwstr>[客户名称]</vt:lpwstr>
  </property>
  <property fmtid="{D5CDD505-2E9C-101B-9397-08002B2CF9AE}" pid="4" name="ProjectName">
    <vt:lpwstr>ePRO</vt:lpwstr>
  </property>
  <property fmtid="{D5CDD505-2E9C-101B-9397-08002B2CF9AE}" pid="5" name="ApproveDate">
    <vt:filetime>2004-11-03T00:00:00Z</vt:filetime>
  </property>
  <property fmtid="{D5CDD505-2E9C-101B-9397-08002B2CF9AE}" pid="6" name="ReportDate">
    <vt:filetime>2002-12-12T00:00:00Z</vt:filetime>
  </property>
  <property fmtid="{D5CDD505-2E9C-101B-9397-08002B2CF9AE}" pid="7" name="ReportDateB">
    <vt:filetime>2002-12-12T00:00:00Z</vt:filetime>
  </property>
  <property fmtid="{D5CDD505-2E9C-101B-9397-08002B2CF9AE}" pid="8" name="ReportDateE">
    <vt:filetime>2002-12-12T00:00:00Z</vt:filetime>
  </property>
  <property fmtid="{D5CDD505-2E9C-101B-9397-08002B2CF9AE}" pid="9" name="KSOProductBuildVer">
    <vt:lpwstr>2052-11.1.0.10314</vt:lpwstr>
  </property>
</Properties>
</file>